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A2" w:rsidRPr="00A71F1F" w:rsidRDefault="00A71F1F" w:rsidP="002153C6">
      <w:pPr>
        <w:pStyle w:val="berschrift1"/>
        <w:rPr>
          <w:lang w:val="en-GB"/>
        </w:rPr>
      </w:pPr>
      <w:r w:rsidRPr="00A71F1F">
        <w:rPr>
          <w:lang w:val="en-GB"/>
        </w:rPr>
        <w:t>CS Task 1: first analysis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Target Users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Clinical staff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Doctors, nurses, health visitors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Receptionists</w:t>
      </w:r>
    </w:p>
    <w:p w:rsidR="00A71F1F" w:rsidRP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Office workers only</w:t>
      </w:r>
    </w:p>
    <w:p w:rsidR="00A71F1F" w:rsidRPr="00A71F1F" w:rsidRDefault="00A71F1F" w:rsidP="00A71F1F">
      <w:pPr>
        <w:pStyle w:val="Listenabsatz"/>
        <w:numPr>
          <w:ilvl w:val="0"/>
          <w:numId w:val="2"/>
        </w:numPr>
        <w:rPr>
          <w:lang w:val="en-GB"/>
        </w:rPr>
      </w:pPr>
      <w:r w:rsidRPr="00A71F1F">
        <w:rPr>
          <w:lang w:val="en-GB"/>
        </w:rPr>
        <w:t>Medical records staff</w:t>
      </w:r>
    </w:p>
    <w:p w:rsidR="00A71F1F" w:rsidRDefault="00A71F1F" w:rsidP="00A71F1F">
      <w:pPr>
        <w:pStyle w:val="Listenabsatz"/>
        <w:numPr>
          <w:ilvl w:val="1"/>
          <w:numId w:val="2"/>
        </w:numPr>
        <w:rPr>
          <w:lang w:val="en-GB"/>
        </w:rPr>
      </w:pPr>
      <w:r w:rsidRPr="00A71F1F">
        <w:rPr>
          <w:lang w:val="en-GB"/>
        </w:rPr>
        <w:t>Able to give out medical, so-called “</w:t>
      </w:r>
      <w:proofErr w:type="spellStart"/>
      <w:r w:rsidRPr="00A71F1F">
        <w:rPr>
          <w:lang w:val="en-GB"/>
        </w:rPr>
        <w:t>Praxisangestellte</w:t>
      </w:r>
      <w:proofErr w:type="spellEnd"/>
      <w:r w:rsidRPr="00A71F1F">
        <w:rPr>
          <w:lang w:val="en-GB"/>
        </w:rPr>
        <w:t>”</w:t>
      </w:r>
    </w:p>
    <w:p w:rsidR="00E27CA7" w:rsidRDefault="00E27CA7" w:rsidP="00E27CA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Other actors</w:t>
      </w:r>
    </w:p>
    <w:p w:rsidR="00E27CA7" w:rsidRPr="00A71F1F" w:rsidRDefault="00E27CA7" w:rsidP="00E27CA7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Patients, visitors (visitor monitor for appointments, presentations, visitor  times)</w:t>
      </w:r>
    </w:p>
    <w:p w:rsidR="00A71F1F" w:rsidRPr="00A71F1F" w:rsidRDefault="00A71F1F" w:rsidP="00A71F1F">
      <w:pPr>
        <w:rPr>
          <w:lang w:val="en-GB"/>
        </w:rPr>
      </w:pPr>
    </w:p>
    <w:p w:rsidR="00A71F1F" w:rsidRPr="00A71F1F" w:rsidRDefault="00A71F1F" w:rsidP="00A71F1F">
      <w:pPr>
        <w:pStyle w:val="berschrift2"/>
        <w:rPr>
          <w:lang w:val="en-GB"/>
        </w:rPr>
      </w:pPr>
      <w:r w:rsidRPr="00A71F1F">
        <w:rPr>
          <w:lang w:val="en-GB"/>
        </w:rPr>
        <w:t>Key features</w:t>
      </w:r>
      <w:bookmarkStart w:id="0" w:name="_GoBack"/>
      <w:bookmarkEnd w:id="0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 w:rsidRPr="00A71F1F">
        <w:rPr>
          <w:lang w:val="en-GB"/>
        </w:rPr>
        <w:t>User „clinical staff“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Select, update, insert and delete patient records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(Address data like name, phone number,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View patient history 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>(Report)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record to patient with treatment</w:t>
      </w:r>
    </w:p>
    <w:p w:rsidR="00A71F1F" w:rsidRDefault="00A71F1F" w:rsidP="00A71F1F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(Date, prescriptions, info’s,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medicines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therapy</w:t>
      </w:r>
    </w:p>
    <w:p w:rsidR="008B6C89" w:rsidRDefault="008B6C89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forecasting for next appointments</w:t>
      </w:r>
    </w:p>
    <w:p w:rsidR="008B6C89" w:rsidRP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“receptionist”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Select, update, insert, delete appointments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“drop-in” emergency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As “pre-arranged”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 of patients</w:t>
      </w:r>
    </w:p>
    <w:p w:rsidR="008B6C89" w:rsidRDefault="008B6C89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 “medical record staff”</w:t>
      </w:r>
    </w:p>
    <w:p w:rsidR="008B6C89" w:rsidRDefault="008B6C89" w:rsidP="008B6C89">
      <w:pPr>
        <w:pStyle w:val="Listenabsatz"/>
        <w:rPr>
          <w:lang w:val="en-GB"/>
        </w:rPr>
      </w:pPr>
      <w:r>
        <w:rPr>
          <w:lang w:val="en-GB"/>
        </w:rPr>
        <w:t>Provide following key-features: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patient records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View prescriptions</w:t>
      </w:r>
    </w:p>
    <w:p w:rsidR="00A71F1F" w:rsidRDefault="00A71F1F" w:rsidP="00A71F1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reports for management</w:t>
      </w:r>
      <w:r>
        <w:rPr>
          <w:lang w:val="en-GB"/>
        </w:rPr>
        <w:tab/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Local targets (internally)</w:t>
      </w:r>
    </w:p>
    <w:p w:rsidR="00A71F1F" w:rsidRDefault="00A71F1F" w:rsidP="00A71F1F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Government targets </w:t>
      </w:r>
    </w:p>
    <w:p w:rsidR="008B6C89" w:rsidRDefault="008B6C89" w:rsidP="008B6C8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Various functions as search, print, </w:t>
      </w:r>
      <w:proofErr w:type="spellStart"/>
      <w:r>
        <w:rPr>
          <w:lang w:val="en-GB"/>
        </w:rPr>
        <w:t>etc</w:t>
      </w:r>
      <w:proofErr w:type="spellEnd"/>
    </w:p>
    <w:p w:rsidR="00A71F1F" w:rsidRDefault="00A71F1F" w:rsidP="00A71F1F">
      <w:pPr>
        <w:rPr>
          <w:lang w:val="en-GB"/>
        </w:rPr>
      </w:pPr>
    </w:p>
    <w:p w:rsidR="00A71F1F" w:rsidRDefault="00A71F1F" w:rsidP="00A71F1F">
      <w:pPr>
        <w:pStyle w:val="berschrift2"/>
        <w:rPr>
          <w:lang w:val="en-GB"/>
        </w:rPr>
      </w:pPr>
      <w:r>
        <w:rPr>
          <w:lang w:val="en-GB"/>
        </w:rPr>
        <w:t>Critical success factors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Common known usability 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Infrastructure available 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High frequent availability</w:t>
      </w:r>
      <w:r w:rsidR="008B6C89">
        <w:rPr>
          <w:lang w:val="en-GB"/>
        </w:rPr>
        <w:t xml:space="preserve"> of Internet access, own webserver, etc. uptime goal 99.5%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To observer the law (data security, privacy protection)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Delivery in time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Low/acceptable costs of infrastructure (Hardware)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Acceptance and aid from payer’s (government, insurances, private hospitals)</w:t>
      </w:r>
    </w:p>
    <w:p w:rsidR="00A71F1F" w:rsidRDefault="00A71F1F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Market available (</w:t>
      </w:r>
      <w:r w:rsidR="00782CD7">
        <w:rPr>
          <w:lang w:val="en-GB"/>
        </w:rPr>
        <w:t>mental health problem patients available)</w:t>
      </w:r>
    </w:p>
    <w:p w:rsidR="008B6C89" w:rsidRDefault="008B6C89" w:rsidP="00A71F1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Working project management </w:t>
      </w:r>
    </w:p>
    <w:p w:rsidR="00782CD7" w:rsidRDefault="00782CD7" w:rsidP="00782CD7">
      <w:pPr>
        <w:rPr>
          <w:lang w:val="en-GB"/>
        </w:rPr>
      </w:pPr>
    </w:p>
    <w:p w:rsidR="00782CD7" w:rsidRDefault="00782CD7" w:rsidP="00782CD7">
      <w:pPr>
        <w:pStyle w:val="berschrift2"/>
        <w:rPr>
          <w:lang w:val="en-GB"/>
        </w:rPr>
      </w:pPr>
      <w:r>
        <w:rPr>
          <w:lang w:val="en-GB"/>
        </w:rPr>
        <w:lastRenderedPageBreak/>
        <w:t>Potential system components and high-level architecture</w:t>
      </w:r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Components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Clients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Including devices like barcode scanners, scanners, printers, cameras</w:t>
      </w:r>
    </w:p>
    <w:p w:rsidR="007B0243" w:rsidRDefault="007B0243" w:rsidP="007B0243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Define environment like OS, Java version, architecture 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Servers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Representing DB-Server, Webserver, Fileserver , </w:t>
      </w:r>
      <w:proofErr w:type="spellStart"/>
      <w:r>
        <w:rPr>
          <w:lang w:val="en-GB"/>
        </w:rPr>
        <w:t>etc</w:t>
      </w:r>
      <w:proofErr w:type="spellEnd"/>
    </w:p>
    <w:p w:rsidR="007B0243" w:rsidRDefault="007B0243" w:rsidP="007B0243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Define environment, architecture 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Network communication 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Firewall, providing network access,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High-level architecture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Database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>Details to be defined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Businesslogic</w:t>
      </w:r>
      <w:proofErr w:type="spellEnd"/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Either in database as functions, procedures, </w:t>
      </w:r>
      <w:proofErr w:type="spellStart"/>
      <w:r>
        <w:rPr>
          <w:lang w:val="en-GB"/>
        </w:rPr>
        <w:t>etc</w:t>
      </w:r>
      <w:proofErr w:type="spellEnd"/>
    </w:p>
    <w:p w:rsidR="00782CD7" w:rsidRDefault="00782CD7" w:rsidP="00782CD7">
      <w:pPr>
        <w:pStyle w:val="Listenabsatz"/>
        <w:ind w:left="2160"/>
        <w:rPr>
          <w:lang w:val="en-GB"/>
        </w:rPr>
      </w:pPr>
      <w:r>
        <w:rPr>
          <w:lang w:val="en-GB"/>
        </w:rPr>
        <w:t>Or as a separate layer written in Java</w:t>
      </w:r>
    </w:p>
    <w:p w:rsidR="00782CD7" w:rsidRDefault="00782CD7" w:rsidP="00782CD7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Interfaces</w:t>
      </w:r>
    </w:p>
    <w:p w:rsid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proofErr w:type="spellStart"/>
      <w:r>
        <w:rPr>
          <w:lang w:val="en-GB"/>
        </w:rPr>
        <w:t>Userinterface</w:t>
      </w:r>
      <w:proofErr w:type="spellEnd"/>
      <w:r>
        <w:rPr>
          <w:lang w:val="en-GB"/>
        </w:rPr>
        <w:t xml:space="preserve"> in Java </w:t>
      </w:r>
    </w:p>
    <w:p w:rsidR="00782CD7" w:rsidRPr="00782CD7" w:rsidRDefault="00782CD7" w:rsidP="00782CD7">
      <w:pPr>
        <w:pStyle w:val="Listenabsatz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Connection over </w:t>
      </w:r>
      <w:proofErr w:type="spellStart"/>
      <w:r>
        <w:rPr>
          <w:lang w:val="en-GB"/>
        </w:rPr>
        <w:t>Webservices</w:t>
      </w:r>
      <w:proofErr w:type="spellEnd"/>
      <w:r>
        <w:rPr>
          <w:lang w:val="en-GB"/>
        </w:rPr>
        <w:t>, JDBC Interface</w:t>
      </w:r>
    </w:p>
    <w:p w:rsidR="005376FD" w:rsidRPr="00A71F1F" w:rsidRDefault="005376FD" w:rsidP="005376FD">
      <w:pPr>
        <w:pStyle w:val="berschrift3"/>
        <w:rPr>
          <w:lang w:val="en-GB"/>
        </w:rPr>
      </w:pPr>
    </w:p>
    <w:sectPr w:rsidR="005376FD" w:rsidRPr="00A71F1F" w:rsidSect="00D30770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9CE" w:rsidRDefault="00ED29CE" w:rsidP="00D30770">
      <w:r>
        <w:separator/>
      </w:r>
    </w:p>
  </w:endnote>
  <w:endnote w:type="continuationSeparator" w:id="0">
    <w:p w:rsidR="00ED29CE" w:rsidRDefault="00ED29CE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E27CA7">
      <w:rPr>
        <w:noProof/>
        <w:sz w:val="16"/>
        <w:lang w:val="en-GB"/>
      </w:rPr>
      <w:t>28/02/2013 22:24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751A5F">
      <w:rPr>
        <w:noProof/>
        <w:sz w:val="16"/>
        <w:lang w:val="en-GB"/>
      </w:rPr>
      <w:t>1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r w:rsidR="00ED29CE">
      <w:fldChar w:fldCharType="begin"/>
    </w:r>
    <w:r w:rsidR="00ED29CE">
      <w:instrText xml:space="preserve"> NUMPAGES   \* MERGEFORMAT </w:instrText>
    </w:r>
    <w:r w:rsidR="00ED29CE">
      <w:fldChar w:fldCharType="separate"/>
    </w:r>
    <w:r w:rsidR="00751A5F" w:rsidRPr="00751A5F">
      <w:rPr>
        <w:noProof/>
        <w:sz w:val="16"/>
        <w:lang w:val="en-GB"/>
      </w:rPr>
      <w:t>2</w:t>
    </w:r>
    <w:r w:rsidR="00ED29CE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9CE" w:rsidRDefault="00ED29CE" w:rsidP="00D30770">
      <w:r>
        <w:separator/>
      </w:r>
    </w:p>
  </w:footnote>
  <w:footnote w:type="continuationSeparator" w:id="0">
    <w:p w:rsidR="00ED29CE" w:rsidRDefault="00ED29CE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 wp14:anchorId="4B41182F" wp14:editId="1B49AF33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1079"/>
    <w:multiLevelType w:val="hybridMultilevel"/>
    <w:tmpl w:val="ABB6F7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15353"/>
    <w:multiLevelType w:val="hybridMultilevel"/>
    <w:tmpl w:val="7D76B73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E0A2A"/>
    <w:multiLevelType w:val="hybridMultilevel"/>
    <w:tmpl w:val="68CE2B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E2F41"/>
    <w:multiLevelType w:val="hybridMultilevel"/>
    <w:tmpl w:val="31D40C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31A34"/>
    <w:multiLevelType w:val="hybridMultilevel"/>
    <w:tmpl w:val="28B4F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F1F"/>
    <w:rsid w:val="000210FF"/>
    <w:rsid w:val="000A0042"/>
    <w:rsid w:val="000E0848"/>
    <w:rsid w:val="001174E2"/>
    <w:rsid w:val="0016482A"/>
    <w:rsid w:val="001A61C7"/>
    <w:rsid w:val="001B7B6D"/>
    <w:rsid w:val="001D266E"/>
    <w:rsid w:val="002153C6"/>
    <w:rsid w:val="00273266"/>
    <w:rsid w:val="003D3DAF"/>
    <w:rsid w:val="003D7127"/>
    <w:rsid w:val="003F6E46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6CE4"/>
    <w:rsid w:val="00617630"/>
    <w:rsid w:val="00630109"/>
    <w:rsid w:val="00636E74"/>
    <w:rsid w:val="006D4622"/>
    <w:rsid w:val="006D63D8"/>
    <w:rsid w:val="006F7CBD"/>
    <w:rsid w:val="00751A5F"/>
    <w:rsid w:val="0075595F"/>
    <w:rsid w:val="0076079B"/>
    <w:rsid w:val="00782CD7"/>
    <w:rsid w:val="007B0218"/>
    <w:rsid w:val="007B0243"/>
    <w:rsid w:val="00827854"/>
    <w:rsid w:val="008501A9"/>
    <w:rsid w:val="00873E61"/>
    <w:rsid w:val="008B6C89"/>
    <w:rsid w:val="0095709F"/>
    <w:rsid w:val="009732FB"/>
    <w:rsid w:val="00980030"/>
    <w:rsid w:val="009C7001"/>
    <w:rsid w:val="009F5BB2"/>
    <w:rsid w:val="00A4180E"/>
    <w:rsid w:val="00A71F1F"/>
    <w:rsid w:val="00A848DD"/>
    <w:rsid w:val="00AA2253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A4812"/>
    <w:rsid w:val="00E27CA7"/>
    <w:rsid w:val="00E4010F"/>
    <w:rsid w:val="00E61755"/>
    <w:rsid w:val="00EB7BD4"/>
    <w:rsid w:val="00ED29CE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537354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Listenabsatz">
    <w:name w:val="List Paragraph"/>
    <w:basedOn w:val="Standard"/>
    <w:uiPriority w:val="34"/>
    <w:unhideWhenUsed/>
    <w:qFormat/>
    <w:rsid w:val="00A7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netbeans\git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Daniel Inversini</cp:lastModifiedBy>
  <cp:revision>6</cp:revision>
  <dcterms:created xsi:type="dcterms:W3CDTF">2013-02-28T21:05:00Z</dcterms:created>
  <dcterms:modified xsi:type="dcterms:W3CDTF">2013-02-28T22:13:00Z</dcterms:modified>
</cp:coreProperties>
</file>