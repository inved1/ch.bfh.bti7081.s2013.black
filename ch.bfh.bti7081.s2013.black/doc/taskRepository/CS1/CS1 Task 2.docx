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C0" w:rsidRDefault="00E835C0" w:rsidP="00E835C0">
      <w:pPr>
        <w:pStyle w:val="Titel"/>
        <w:framePr w:wrap="notBeside"/>
      </w:pPr>
      <w:r w:rsidRPr="00A37F6B">
        <w:rPr>
          <w:lang w:val="en-GB"/>
        </w:rPr>
        <w:t>CS Task 2: se process</w:t>
      </w:r>
      <w:r>
        <w:t xml:space="preserve"> </w:t>
      </w:r>
    </w:p>
    <w:p w:rsidR="00C24AA2" w:rsidRDefault="007B1E78" w:rsidP="002153C6">
      <w:pPr>
        <w:pStyle w:val="berschrift1"/>
        <w:rPr>
          <w:lang w:val="en-GB"/>
        </w:rPr>
      </w:pPr>
      <w:r w:rsidRPr="00A37F6B">
        <w:rPr>
          <w:lang w:val="en-GB"/>
        </w:rPr>
        <w:t>Plan-driven, agile or combination</w:t>
      </w:r>
    </w:p>
    <w:p w:rsidR="006E6102" w:rsidRPr="00A37F6B" w:rsidRDefault="006E6102" w:rsidP="006E6102">
      <w:pPr>
        <w:rPr>
          <w:lang w:val="en-GB"/>
        </w:rPr>
      </w:pPr>
      <w:r w:rsidRPr="00A37F6B">
        <w:rPr>
          <w:lang w:val="en-GB"/>
        </w:rPr>
        <w:t>To decide which SE Process we’re going to use, we first collect pros and cons:</w:t>
      </w:r>
    </w:p>
    <w:p w:rsidR="006E6102" w:rsidRDefault="006E6102" w:rsidP="006E6102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4C737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:rsidR="004C7375" w:rsidRDefault="004C7375" w:rsidP="005E551F">
            <w:pPr>
              <w:spacing w:before="20" w:after="20"/>
              <w:jc w:val="center"/>
              <w:rPr>
                <w:lang w:val="en-GB"/>
              </w:rPr>
            </w:pPr>
            <w:r w:rsidRPr="00A37F6B">
              <w:rPr>
                <w:b/>
                <w:lang w:val="en-GB"/>
              </w:rPr>
              <w:t>Agile process</w:t>
            </w:r>
          </w:p>
        </w:tc>
      </w:tr>
      <w:tr w:rsidR="004C737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4C7375" w:rsidRPr="006E6102" w:rsidRDefault="004C7375" w:rsidP="004C7375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4C7375" w:rsidRPr="006E6102" w:rsidRDefault="004C7375" w:rsidP="004C7375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4C7375" w:rsidRPr="00B76A48" w:rsidTr="00884D19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Flexible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Customer needs to be available</w:t>
            </w:r>
          </w:p>
        </w:tc>
      </w:tr>
      <w:tr w:rsidR="004C7375" w:rsidRPr="00B76A48" w:rsidTr="00884D19">
        <w:tc>
          <w:tcPr>
            <w:tcW w:w="4889" w:type="dxa"/>
            <w:vAlign w:val="center"/>
          </w:tcPr>
          <w:p w:rsidR="004C7375" w:rsidRPr="00A37F6B" w:rsidRDefault="004C7375" w:rsidP="004C737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Better s</w:t>
            </w:r>
            <w:r w:rsidRPr="00A37F6B">
              <w:rPr>
                <w:lang w:val="en-GB"/>
              </w:rPr>
              <w:t>caleable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Customer may has new features every week</w:t>
            </w:r>
          </w:p>
        </w:tc>
      </w:tr>
      <w:tr w:rsidR="004C7375" w:rsidRPr="00B76A48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Permanent releases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More effort because more meetings, changing requirements</w:t>
            </w:r>
          </w:p>
        </w:tc>
      </w:tr>
      <w:tr w:rsidR="004C7375" w:rsidRPr="00B76A48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Work together with customer, more inputs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  <w:tr w:rsidR="004C7375" w:rsidRPr="00B76A48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 w:rsidRPr="00A37F6B">
              <w:rPr>
                <w:lang w:val="en-GB"/>
              </w:rPr>
              <w:t>SW gets tested over and over again by customer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  <w:tr w:rsidR="004C7375" w:rsidRPr="00B76A48" w:rsidTr="00884D19"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Not all requirements are known or/and available 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</w:p>
        </w:tc>
      </w:tr>
    </w:tbl>
    <w:p w:rsidR="004C7375" w:rsidRDefault="004C7375" w:rsidP="006E6102">
      <w:pPr>
        <w:rPr>
          <w:lang w:val="en-GB"/>
        </w:rPr>
      </w:pPr>
    </w:p>
    <w:p w:rsidR="004C7375" w:rsidRPr="00A37F6B" w:rsidRDefault="004C7375" w:rsidP="006E6102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4C737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BACC6" w:themeFill="accent5"/>
            <w:vAlign w:val="center"/>
          </w:tcPr>
          <w:p w:rsidR="004C7375" w:rsidRDefault="004C7375" w:rsidP="005E551F">
            <w:pPr>
              <w:spacing w:before="20" w:after="20"/>
              <w:jc w:val="center"/>
              <w:rPr>
                <w:lang w:val="en-GB"/>
              </w:rPr>
            </w:pPr>
            <w:r w:rsidRPr="00A37F6B">
              <w:rPr>
                <w:b/>
                <w:lang w:val="en-GB"/>
              </w:rPr>
              <w:t>Plan</w:t>
            </w:r>
            <w:r>
              <w:rPr>
                <w:b/>
                <w:lang w:val="en-GB"/>
              </w:rPr>
              <w:t>-</w:t>
            </w:r>
            <w:r w:rsidRPr="00A37F6B">
              <w:rPr>
                <w:b/>
                <w:lang w:val="en-GB"/>
              </w:rPr>
              <w:t>driven</w:t>
            </w:r>
          </w:p>
        </w:tc>
      </w:tr>
      <w:tr w:rsidR="004C737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4C7375" w:rsidRPr="006E6102" w:rsidRDefault="004C737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4C7375" w:rsidRPr="006E6102" w:rsidRDefault="004C737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4C7375" w:rsidRPr="00B76A48" w:rsidTr="004C7375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Requirements are defined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Customer cannot request changes during development</w:t>
            </w:r>
          </w:p>
        </w:tc>
      </w:tr>
      <w:tr w:rsidR="004C7375" w:rsidRPr="00B76A48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Customer only needs to be available during defining processes at project start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Architecture is fixed by requirements</w:t>
            </w:r>
          </w:p>
        </w:tc>
      </w:tr>
      <w:tr w:rsidR="004C7375" w:rsidRPr="00B76A48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 xml:space="preserve">Customer has overview over milestones like testing and rollout. </w:t>
            </w:r>
          </w:p>
        </w:tc>
        <w:tc>
          <w:tcPr>
            <w:tcW w:w="4889" w:type="dxa"/>
            <w:vAlign w:val="center"/>
          </w:tcPr>
          <w:p w:rsidR="004C7375" w:rsidRPr="00A37F6B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Inflexible for slightly different customers (i.e. different user-interfaces, if not defined)</w:t>
            </w:r>
          </w:p>
        </w:tc>
      </w:tr>
      <w:tr w:rsidR="004C7375" w:rsidRPr="00B76A48" w:rsidTr="004C7375"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</w:p>
        </w:tc>
        <w:tc>
          <w:tcPr>
            <w:tcW w:w="4889" w:type="dxa"/>
            <w:vAlign w:val="center"/>
          </w:tcPr>
          <w:p w:rsidR="004C7375" w:rsidRDefault="004C7375" w:rsidP="00884D19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No frequently releases during development</w:t>
            </w:r>
          </w:p>
        </w:tc>
      </w:tr>
    </w:tbl>
    <w:p w:rsidR="007B1E78" w:rsidRDefault="007B1E78" w:rsidP="007B1E78">
      <w:pPr>
        <w:rPr>
          <w:lang w:val="en-GB"/>
        </w:rPr>
      </w:pPr>
    </w:p>
    <w:p w:rsidR="00AB4BC7" w:rsidRDefault="00AB4BC7" w:rsidP="00AB4BC7">
      <w:pPr>
        <w:pStyle w:val="berschrift2"/>
        <w:rPr>
          <w:lang w:val="en-GB"/>
        </w:rPr>
      </w:pPr>
      <w:r>
        <w:rPr>
          <w:lang w:val="en-GB"/>
        </w:rPr>
        <w:t>Conclusion</w:t>
      </w:r>
    </w:p>
    <w:p w:rsidR="00AB4BC7" w:rsidRDefault="00AB4BC7" w:rsidP="00AB4BC7">
      <w:pPr>
        <w:rPr>
          <w:lang w:val="en-GB"/>
        </w:rPr>
      </w:pPr>
      <w:r>
        <w:rPr>
          <w:lang w:val="en-GB"/>
        </w:rPr>
        <w:t>Therefore we don’t know all requirements from the customer, we choose an agile process.</w:t>
      </w:r>
    </w:p>
    <w:p w:rsidR="00AB4BC7" w:rsidRPr="007B1E78" w:rsidRDefault="00AB4BC7" w:rsidP="007B1E78">
      <w:pPr>
        <w:rPr>
          <w:lang w:val="en-GB"/>
        </w:rPr>
      </w:pPr>
    </w:p>
    <w:p w:rsidR="005376FD" w:rsidRDefault="00F97131" w:rsidP="000D7ABA">
      <w:pPr>
        <w:pStyle w:val="berschrift1"/>
        <w:rPr>
          <w:lang w:val="en-GB"/>
        </w:rPr>
      </w:pPr>
      <w:r>
        <w:rPr>
          <w:lang w:val="en-GB"/>
        </w:rPr>
        <w:t>Analysing various</w:t>
      </w:r>
      <w:r w:rsidR="000D7ABA">
        <w:rPr>
          <w:lang w:val="en-GB"/>
        </w:rPr>
        <w:t xml:space="preserve"> SE process</w:t>
      </w:r>
      <w:r>
        <w:rPr>
          <w:lang w:val="en-GB"/>
        </w:rPr>
        <w:t>es</w:t>
      </w: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8C7C5D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BACC6" w:themeFill="accent5"/>
            <w:vAlign w:val="center"/>
          </w:tcPr>
          <w:p w:rsidR="008C7C5D" w:rsidRDefault="008C7C5D" w:rsidP="005E551F">
            <w:pPr>
              <w:spacing w:before="20" w:after="20"/>
              <w:jc w:val="center"/>
              <w:rPr>
                <w:lang w:val="en-GB"/>
              </w:rPr>
            </w:pPr>
            <w:r>
              <w:rPr>
                <w:b/>
                <w:lang w:val="en-GB"/>
              </w:rPr>
              <w:t>XP</w:t>
            </w:r>
          </w:p>
        </w:tc>
      </w:tr>
      <w:tr w:rsidR="008C7C5D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C7C5D" w:rsidRPr="006E6102" w:rsidRDefault="008C7C5D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8C7C5D" w:rsidRPr="006E6102" w:rsidRDefault="008C7C5D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8C7C5D" w:rsidRPr="00B76A48" w:rsidTr="008C7C5D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8C7C5D" w:rsidRDefault="008C7C5D" w:rsidP="008C7C5D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No extra documentation has to be written</w:t>
            </w: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8C7C5D" w:rsidRDefault="008C7C5D" w:rsidP="008C7C5D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Pair programming is a part of XP, and we’re not able to do so.</w:t>
            </w:r>
          </w:p>
        </w:tc>
      </w:tr>
    </w:tbl>
    <w:p w:rsidR="008C7C5D" w:rsidRDefault="008C7C5D" w:rsidP="008C7C5D">
      <w:pPr>
        <w:rPr>
          <w:lang w:val="en-GB"/>
        </w:rPr>
      </w:pPr>
    </w:p>
    <w:p w:rsidR="00F6157F" w:rsidRDefault="00F6157F" w:rsidP="008C7C5D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73794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:rsidR="00737945" w:rsidRPr="00737945" w:rsidRDefault="00737945" w:rsidP="005E551F">
            <w:pPr>
              <w:spacing w:before="20" w:after="20"/>
              <w:jc w:val="center"/>
              <w:rPr>
                <w:b/>
                <w:lang w:val="en-GB"/>
              </w:rPr>
            </w:pPr>
            <w:r w:rsidRPr="00737945">
              <w:rPr>
                <w:b/>
                <w:lang w:val="en-GB"/>
              </w:rPr>
              <w:t>RUP</w:t>
            </w:r>
          </w:p>
        </w:tc>
      </w:tr>
      <w:tr w:rsidR="0073794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737945" w:rsidRPr="00B76A48" w:rsidTr="00737945"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</w:p>
        </w:tc>
        <w:tc>
          <w:tcPr>
            <w:tcW w:w="4889" w:type="dxa"/>
            <w:tcBorders>
              <w:top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RUP is designed for big companies with large projects</w:t>
            </w:r>
          </w:p>
        </w:tc>
      </w:tr>
    </w:tbl>
    <w:p w:rsidR="008C7C5D" w:rsidRDefault="008C7C5D" w:rsidP="008C7C5D">
      <w:pPr>
        <w:rPr>
          <w:lang w:val="en-GB"/>
        </w:rPr>
      </w:pPr>
    </w:p>
    <w:p w:rsidR="00F6157F" w:rsidRDefault="00F6157F" w:rsidP="008C7C5D">
      <w:pPr>
        <w:rPr>
          <w:lang w:val="en-GB"/>
        </w:rPr>
      </w:pPr>
    </w:p>
    <w:tbl>
      <w:tblPr>
        <w:tblStyle w:val="Tabellengitternetz"/>
        <w:tblW w:w="9778" w:type="dxa"/>
        <w:tblBorders>
          <w:insideH w:val="single" w:sz="4" w:space="0" w:color="A6A6A6" w:themeColor="background1" w:themeShade="A6"/>
        </w:tblBorders>
        <w:tblLook w:val="04A0"/>
      </w:tblPr>
      <w:tblGrid>
        <w:gridCol w:w="4889"/>
        <w:gridCol w:w="4889"/>
      </w:tblGrid>
      <w:tr w:rsidR="00737945" w:rsidTr="00F43238">
        <w:tc>
          <w:tcPr>
            <w:tcW w:w="97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504D" w:themeFill="accent2"/>
            <w:vAlign w:val="center"/>
          </w:tcPr>
          <w:p w:rsidR="00737945" w:rsidRPr="00737945" w:rsidRDefault="00737945" w:rsidP="005E551F">
            <w:pPr>
              <w:spacing w:before="20" w:after="2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Scrum</w:t>
            </w:r>
          </w:p>
        </w:tc>
      </w:tr>
      <w:tr w:rsidR="00737945" w:rsidTr="00F43238"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Pros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737945" w:rsidRPr="006E6102" w:rsidRDefault="00737945" w:rsidP="00F43238">
            <w:pPr>
              <w:spacing w:before="20" w:after="20"/>
              <w:jc w:val="center"/>
              <w:rPr>
                <w:b/>
                <w:sz w:val="18"/>
                <w:lang w:val="en-GB"/>
              </w:rPr>
            </w:pPr>
            <w:r w:rsidRPr="006E6102">
              <w:rPr>
                <w:b/>
                <w:sz w:val="18"/>
                <w:lang w:val="en-GB"/>
              </w:rPr>
              <w:t>Cons</w:t>
            </w:r>
          </w:p>
        </w:tc>
      </w:tr>
      <w:tr w:rsidR="00737945" w:rsidRPr="00B76A48" w:rsidTr="00737945">
        <w:tc>
          <w:tcPr>
            <w:tcW w:w="4889" w:type="dxa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Daily meetings (before work)</w:t>
            </w:r>
          </w:p>
        </w:tc>
        <w:tc>
          <w:tcPr>
            <w:tcW w:w="4889" w:type="dxa"/>
            <w:tcBorders>
              <w:top w:val="single" w:sz="4" w:space="0" w:color="auto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Overview over whole project is difficult (keeping track of all tasks)</w:t>
            </w:r>
          </w:p>
        </w:tc>
      </w:tr>
      <w:tr w:rsidR="00737945" w:rsidRPr="00B76A48" w:rsidTr="00737945"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Estimate tasks together, assigned to a team member</w:t>
            </w:r>
          </w:p>
        </w:tc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Scrum-master shouldn’t be a team member (cannot avoid this one in our project)</w:t>
            </w:r>
          </w:p>
        </w:tc>
      </w:tr>
      <w:tr w:rsidR="00737945" w:rsidRPr="00B76A48" w:rsidTr="00737945"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  <w:r>
              <w:rPr>
                <w:lang w:val="en-GB"/>
              </w:rPr>
              <w:t>Short sprint periods with releases (agile)</w:t>
            </w:r>
          </w:p>
        </w:tc>
        <w:tc>
          <w:tcPr>
            <w:tcW w:w="4889" w:type="dxa"/>
            <w:tcBorders>
              <w:top w:val="single" w:sz="4" w:space="0" w:color="A6A6A6" w:themeColor="background1" w:themeShade="A6"/>
              <w:bottom w:val="single" w:sz="4" w:space="0" w:color="auto"/>
            </w:tcBorders>
            <w:vAlign w:val="center"/>
          </w:tcPr>
          <w:p w:rsidR="00737945" w:rsidRDefault="00737945" w:rsidP="00737945">
            <w:pPr>
              <w:spacing w:before="20" w:after="20"/>
              <w:rPr>
                <w:lang w:val="en-GB"/>
              </w:rPr>
            </w:pPr>
          </w:p>
        </w:tc>
      </w:tr>
    </w:tbl>
    <w:p w:rsidR="005D61AE" w:rsidRDefault="005D61AE" w:rsidP="008C7C5D">
      <w:pPr>
        <w:rPr>
          <w:lang w:val="en-GB"/>
        </w:rPr>
      </w:pPr>
    </w:p>
    <w:p w:rsidR="005D61AE" w:rsidRDefault="005D61AE">
      <w:pPr>
        <w:rPr>
          <w:lang w:val="en-GB"/>
        </w:rPr>
      </w:pPr>
      <w:r>
        <w:rPr>
          <w:lang w:val="en-GB"/>
        </w:rPr>
        <w:br w:type="page"/>
      </w:r>
    </w:p>
    <w:p w:rsidR="00F97131" w:rsidRDefault="00F97131" w:rsidP="00F97131">
      <w:pPr>
        <w:pStyle w:val="berschrift2"/>
        <w:rPr>
          <w:lang w:val="en-GB"/>
        </w:rPr>
      </w:pPr>
      <w:r>
        <w:rPr>
          <w:lang w:val="en-GB"/>
        </w:rPr>
        <w:lastRenderedPageBreak/>
        <w:t>Decision</w:t>
      </w:r>
    </w:p>
    <w:p w:rsidR="00F97131" w:rsidRDefault="00F97131" w:rsidP="00F97131">
      <w:pPr>
        <w:rPr>
          <w:lang w:val="en-GB"/>
        </w:rPr>
      </w:pPr>
      <w:r>
        <w:rPr>
          <w:lang w:val="en-GB"/>
        </w:rPr>
        <w:t>Based on the pros and cons our team decided to use Scrum as a process model.</w:t>
      </w:r>
    </w:p>
    <w:p w:rsidR="008747C5" w:rsidRPr="00F97131" w:rsidRDefault="008747C5" w:rsidP="00F97131">
      <w:pPr>
        <w:rPr>
          <w:lang w:val="en-GB"/>
        </w:rPr>
      </w:pPr>
    </w:p>
    <w:p w:rsidR="008C7C5D" w:rsidRDefault="00E34C57" w:rsidP="00E34C57">
      <w:pPr>
        <w:pStyle w:val="berschrift1"/>
        <w:rPr>
          <w:lang w:val="en-GB"/>
        </w:rPr>
      </w:pPr>
      <w:r>
        <w:rPr>
          <w:lang w:val="en-GB"/>
        </w:rPr>
        <w:t>Design</w:t>
      </w:r>
    </w:p>
    <w:p w:rsidR="008C7C5D" w:rsidRDefault="00C67800" w:rsidP="00C67800">
      <w:pPr>
        <w:pStyle w:val="berschrift2"/>
        <w:rPr>
          <w:lang w:val="en-GB"/>
        </w:rPr>
      </w:pPr>
      <w:r>
        <w:rPr>
          <w:lang w:val="en-GB"/>
        </w:rPr>
        <w:t>Process model</w:t>
      </w:r>
    </w:p>
    <w:p w:rsidR="008C7C5D" w:rsidRDefault="00C67800" w:rsidP="008C7C5D">
      <w:pPr>
        <w:rPr>
          <w:lang w:val="en-GB"/>
        </w:rPr>
      </w:pPr>
      <w:r>
        <w:rPr>
          <w:lang w:val="en-GB"/>
        </w:rPr>
        <w:t>Because we have chosen Scrum, requirements have to be defined first.</w:t>
      </w:r>
    </w:p>
    <w:p w:rsidR="008C7C5D" w:rsidRDefault="008C7C5D" w:rsidP="008C7C5D">
      <w:pPr>
        <w:rPr>
          <w:lang w:val="en-GB"/>
        </w:rPr>
      </w:pPr>
    </w:p>
    <w:p w:rsidR="008C7C5D" w:rsidRDefault="0082235B" w:rsidP="0082235B">
      <w:pPr>
        <w:pStyle w:val="berschrift2"/>
        <w:rPr>
          <w:lang w:val="en-GB"/>
        </w:rPr>
      </w:pPr>
      <w:r>
        <w:rPr>
          <w:lang w:val="en-GB"/>
        </w:rPr>
        <w:t>Activities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Decide who scrum master is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requirements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stories for backlog</w:t>
      </w:r>
    </w:p>
    <w:p w:rsidR="00C4114C" w:rsidRPr="00C4114C" w:rsidRDefault="00C4114C" w:rsidP="00710D0F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Define tasks/subtasks for stories</w:t>
      </w:r>
    </w:p>
    <w:p w:rsidR="006B5934" w:rsidRDefault="00C4114C" w:rsidP="006B5934">
      <w:pPr>
        <w:pStyle w:val="Listenabsatz"/>
        <w:numPr>
          <w:ilvl w:val="0"/>
          <w:numId w:val="4"/>
        </w:numPr>
        <w:spacing w:before="40" w:after="40"/>
        <w:ind w:left="709" w:hanging="352"/>
        <w:contextualSpacing w:val="0"/>
        <w:rPr>
          <w:lang w:val="en-GB"/>
        </w:rPr>
      </w:pPr>
      <w:r w:rsidRPr="00C4114C">
        <w:rPr>
          <w:lang w:val="en-GB"/>
        </w:rPr>
        <w:t>Decide which stories will be used in first sprint</w:t>
      </w:r>
    </w:p>
    <w:p w:rsidR="006B5934" w:rsidRPr="006B5934" w:rsidRDefault="006B5934" w:rsidP="006B5934">
      <w:pPr>
        <w:spacing w:before="40" w:after="40"/>
        <w:rPr>
          <w:lang w:val="en-GB"/>
        </w:rPr>
      </w:pPr>
    </w:p>
    <w:p w:rsidR="0082235B" w:rsidRDefault="0082235B" w:rsidP="0082235B">
      <w:pPr>
        <w:pStyle w:val="berschrift2"/>
        <w:rPr>
          <w:lang w:val="en-GB"/>
        </w:rPr>
      </w:pPr>
      <w:r>
        <w:rPr>
          <w:lang w:val="en-GB"/>
        </w:rPr>
        <w:t>Relation among activities</w:t>
      </w:r>
    </w:p>
    <w:p w:rsidR="008C7C5D" w:rsidRDefault="00091CB7" w:rsidP="008C7C5D">
      <w:pPr>
        <w:rPr>
          <w:lang w:val="en-GB"/>
        </w:rPr>
      </w:pPr>
      <w:r>
        <w:rPr>
          <w:lang w:val="en-GB"/>
        </w:rPr>
        <w:t>All the activities have to be done in serial order. After first sprint there is a review and a planning meeting for sprint two.</w:t>
      </w:r>
    </w:p>
    <w:p w:rsidR="006B5934" w:rsidRDefault="006B5934" w:rsidP="008C7C5D">
      <w:pPr>
        <w:rPr>
          <w:lang w:val="en-GB"/>
        </w:rPr>
      </w:pPr>
    </w:p>
    <w:p w:rsidR="008C7C5D" w:rsidRDefault="0082235B" w:rsidP="0082235B">
      <w:pPr>
        <w:pStyle w:val="berschrift2"/>
        <w:rPr>
          <w:lang w:val="en-GB"/>
        </w:rPr>
      </w:pPr>
      <w:r>
        <w:rPr>
          <w:lang w:val="en-GB"/>
        </w:rPr>
        <w:t>Involvement of stakeholder</w:t>
      </w:r>
    </w:p>
    <w:p w:rsidR="00710D0F" w:rsidRPr="00710D0F" w:rsidRDefault="00710D0F" w:rsidP="00710D0F">
      <w:pPr>
        <w:pStyle w:val="Listenabsatz"/>
        <w:numPr>
          <w:ilvl w:val="0"/>
          <w:numId w:val="8"/>
        </w:numPr>
        <w:rPr>
          <w:lang w:val="en-GB"/>
        </w:rPr>
      </w:pPr>
      <w:r w:rsidRPr="00710D0F">
        <w:rPr>
          <w:lang w:val="en-GB"/>
        </w:rPr>
        <w:t>Customer</w:t>
      </w:r>
    </w:p>
    <w:p w:rsid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 xml:space="preserve">Intense communications </w:t>
      </w:r>
      <w:r w:rsidR="00631927">
        <w:rPr>
          <w:lang w:val="en-GB"/>
        </w:rPr>
        <w:t>until requirements are defined</w:t>
      </w:r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After each sprint cycle, customer is involved in presentation and review</w:t>
      </w:r>
      <w:bookmarkStart w:id="0" w:name="_GoBack"/>
      <w:bookmarkEnd w:id="0"/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In the end there’s a final release and</w:t>
      </w:r>
      <w:r w:rsidR="00631927">
        <w:rPr>
          <w:lang w:val="en-GB"/>
        </w:rPr>
        <w:t xml:space="preserve"> a project debriefing</w:t>
      </w:r>
      <w:r>
        <w:rPr>
          <w:lang w:val="en-GB"/>
        </w:rPr>
        <w:br/>
      </w:r>
    </w:p>
    <w:p w:rsidR="00710D0F" w:rsidRPr="00710D0F" w:rsidRDefault="00710D0F" w:rsidP="00710D0F">
      <w:pPr>
        <w:pStyle w:val="Listenabsatz"/>
        <w:numPr>
          <w:ilvl w:val="0"/>
          <w:numId w:val="8"/>
        </w:numPr>
        <w:rPr>
          <w:lang w:val="en-GB"/>
        </w:rPr>
      </w:pPr>
      <w:r w:rsidRPr="00710D0F">
        <w:rPr>
          <w:lang w:val="en-GB"/>
        </w:rPr>
        <w:t>Development team</w:t>
      </w:r>
    </w:p>
    <w:p w:rsidR="00710D0F" w:rsidRPr="00710D0F" w:rsidRDefault="00710D0F" w:rsidP="00710D0F">
      <w:pPr>
        <w:pStyle w:val="Listenabsatz"/>
        <w:numPr>
          <w:ilvl w:val="1"/>
          <w:numId w:val="8"/>
        </w:numPr>
        <w:rPr>
          <w:lang w:val="en-GB"/>
        </w:rPr>
      </w:pPr>
      <w:r w:rsidRPr="00710D0F">
        <w:rPr>
          <w:lang w:val="en-GB"/>
        </w:rPr>
        <w:t>Scrum meetings (daily scrum, sprint planning meeting, sprint retrospective meeting)</w:t>
      </w:r>
    </w:p>
    <w:p w:rsidR="008C7C5D" w:rsidRPr="00710D0F" w:rsidRDefault="00631927" w:rsidP="00710D0F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Development itself</w:t>
      </w:r>
    </w:p>
    <w:p w:rsidR="008C7C5D" w:rsidRDefault="008C7C5D" w:rsidP="00710D0F">
      <w:pPr>
        <w:rPr>
          <w:lang w:val="en-GB"/>
        </w:rPr>
      </w:pPr>
    </w:p>
    <w:sectPr w:rsidR="008C7C5D" w:rsidSect="00B47C14">
      <w:headerReference w:type="default" r:id="rId7"/>
      <w:footerReference w:type="default" r:id="rId8"/>
      <w:pgSz w:w="11906" w:h="16838" w:code="9"/>
      <w:pgMar w:top="1418" w:right="1134" w:bottom="1134" w:left="1134" w:header="68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5B4" w:rsidRDefault="00C335B4" w:rsidP="00D30770">
      <w:r>
        <w:separator/>
      </w:r>
    </w:p>
  </w:endnote>
  <w:endnote w:type="continuationSeparator" w:id="0">
    <w:p w:rsidR="00C335B4" w:rsidRDefault="00C335B4" w:rsidP="00D30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992C22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992C22">
      <w:rPr>
        <w:sz w:val="16"/>
        <w:lang w:val="en-GB"/>
      </w:rPr>
      <w:fldChar w:fldCharType="separate"/>
    </w:r>
    <w:r w:rsidR="00B76A48">
      <w:rPr>
        <w:noProof/>
        <w:sz w:val="16"/>
        <w:lang w:val="en-GB"/>
      </w:rPr>
      <w:t>04/03/2013 10:58</w:t>
    </w:r>
    <w:r w:rsidR="00992C22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992C22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992C22">
      <w:rPr>
        <w:sz w:val="16"/>
      </w:rPr>
      <w:fldChar w:fldCharType="separate"/>
    </w:r>
    <w:r w:rsidR="003C651B">
      <w:rPr>
        <w:noProof/>
        <w:sz w:val="16"/>
        <w:lang w:val="en-GB"/>
      </w:rPr>
      <w:t>2</w:t>
    </w:r>
    <w:r w:rsidR="00992C22">
      <w:rPr>
        <w:sz w:val="16"/>
      </w:rPr>
      <w:fldChar w:fldCharType="end"/>
    </w:r>
    <w:r w:rsidRPr="00C40567">
      <w:rPr>
        <w:sz w:val="16"/>
        <w:lang w:val="en-GB"/>
      </w:rPr>
      <w:t>/</w:t>
    </w:r>
    <w:fldSimple w:instr=" NUMPAGES   \* MERGEFORMAT ">
      <w:r w:rsidR="003C651B" w:rsidRPr="003C651B">
        <w:rPr>
          <w:noProof/>
          <w:sz w:val="16"/>
          <w:lang w:val="en-GB"/>
        </w:rPr>
        <w:t>2</w:t>
      </w:r>
    </w:fldSimple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5B4" w:rsidRDefault="00C335B4" w:rsidP="00D30770">
      <w:r>
        <w:separator/>
      </w:r>
    </w:p>
  </w:footnote>
  <w:footnote w:type="continuationSeparator" w:id="0">
    <w:p w:rsidR="00C335B4" w:rsidRDefault="00C335B4" w:rsidP="00D307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>[Software Engineering and Design]</w:t>
    </w:r>
  </w:p>
  <w:p w:rsidR="00D30770" w:rsidRDefault="00D30770" w:rsidP="00C4056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7BD"/>
    <w:multiLevelType w:val="hybridMultilevel"/>
    <w:tmpl w:val="036C9B32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14A75"/>
    <w:multiLevelType w:val="hybridMultilevel"/>
    <w:tmpl w:val="47AADA92"/>
    <w:lvl w:ilvl="0" w:tplc="ECB21E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075191"/>
    <w:multiLevelType w:val="hybridMultilevel"/>
    <w:tmpl w:val="8DC8D9F4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74977"/>
    <w:multiLevelType w:val="hybridMultilevel"/>
    <w:tmpl w:val="183AC8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20AFF"/>
    <w:multiLevelType w:val="hybridMultilevel"/>
    <w:tmpl w:val="110668A6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81763"/>
    <w:multiLevelType w:val="hybridMultilevel"/>
    <w:tmpl w:val="50F67488"/>
    <w:lvl w:ilvl="0" w:tplc="ECB21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B8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DC3D3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C4E212B"/>
    <w:multiLevelType w:val="hybridMultilevel"/>
    <w:tmpl w:val="64A44F8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B1E78"/>
    <w:rsid w:val="000210FF"/>
    <w:rsid w:val="00040A9C"/>
    <w:rsid w:val="00091CB7"/>
    <w:rsid w:val="000A0042"/>
    <w:rsid w:val="000D7ABA"/>
    <w:rsid w:val="000E0848"/>
    <w:rsid w:val="001174E2"/>
    <w:rsid w:val="0016482A"/>
    <w:rsid w:val="001A61C7"/>
    <w:rsid w:val="001B7B6D"/>
    <w:rsid w:val="001D266E"/>
    <w:rsid w:val="002153C6"/>
    <w:rsid w:val="00273266"/>
    <w:rsid w:val="003C651B"/>
    <w:rsid w:val="003D3DAF"/>
    <w:rsid w:val="003D7127"/>
    <w:rsid w:val="003F6E46"/>
    <w:rsid w:val="00434BFD"/>
    <w:rsid w:val="00456B68"/>
    <w:rsid w:val="004910A2"/>
    <w:rsid w:val="00491112"/>
    <w:rsid w:val="004A3DE1"/>
    <w:rsid w:val="004C7375"/>
    <w:rsid w:val="004F6537"/>
    <w:rsid w:val="00537354"/>
    <w:rsid w:val="005376FD"/>
    <w:rsid w:val="00551CA2"/>
    <w:rsid w:val="005A15A1"/>
    <w:rsid w:val="005B02CF"/>
    <w:rsid w:val="005D61AE"/>
    <w:rsid w:val="005E30BD"/>
    <w:rsid w:val="005E551F"/>
    <w:rsid w:val="005F4C29"/>
    <w:rsid w:val="00614DB8"/>
    <w:rsid w:val="00617630"/>
    <w:rsid w:val="00630109"/>
    <w:rsid w:val="00631927"/>
    <w:rsid w:val="00636E74"/>
    <w:rsid w:val="006B5934"/>
    <w:rsid w:val="006D4622"/>
    <w:rsid w:val="006D63D8"/>
    <w:rsid w:val="006E6102"/>
    <w:rsid w:val="006F7CBD"/>
    <w:rsid w:val="00710D0F"/>
    <w:rsid w:val="0072605D"/>
    <w:rsid w:val="00732D50"/>
    <w:rsid w:val="00737945"/>
    <w:rsid w:val="0076079B"/>
    <w:rsid w:val="007B0218"/>
    <w:rsid w:val="007B1E78"/>
    <w:rsid w:val="0082235B"/>
    <w:rsid w:val="00827854"/>
    <w:rsid w:val="008501A9"/>
    <w:rsid w:val="00873E61"/>
    <w:rsid w:val="008747C5"/>
    <w:rsid w:val="008C7C5D"/>
    <w:rsid w:val="009528ED"/>
    <w:rsid w:val="0095709F"/>
    <w:rsid w:val="009732FB"/>
    <w:rsid w:val="00980030"/>
    <w:rsid w:val="00992C22"/>
    <w:rsid w:val="009C7001"/>
    <w:rsid w:val="009F5BB2"/>
    <w:rsid w:val="00A4180E"/>
    <w:rsid w:val="00A848DD"/>
    <w:rsid w:val="00AB4BC7"/>
    <w:rsid w:val="00B46D3E"/>
    <w:rsid w:val="00B473EA"/>
    <w:rsid w:val="00B47C14"/>
    <w:rsid w:val="00B63F9F"/>
    <w:rsid w:val="00B76A48"/>
    <w:rsid w:val="00BF6ABE"/>
    <w:rsid w:val="00C24AA2"/>
    <w:rsid w:val="00C335A9"/>
    <w:rsid w:val="00C335B4"/>
    <w:rsid w:val="00C3776B"/>
    <w:rsid w:val="00C40567"/>
    <w:rsid w:val="00C4114C"/>
    <w:rsid w:val="00C67800"/>
    <w:rsid w:val="00D136C5"/>
    <w:rsid w:val="00D164B0"/>
    <w:rsid w:val="00D30770"/>
    <w:rsid w:val="00D43715"/>
    <w:rsid w:val="00DA4812"/>
    <w:rsid w:val="00E34C57"/>
    <w:rsid w:val="00E4010F"/>
    <w:rsid w:val="00E50180"/>
    <w:rsid w:val="00E61755"/>
    <w:rsid w:val="00E63681"/>
    <w:rsid w:val="00E835C0"/>
    <w:rsid w:val="00EB7BD4"/>
    <w:rsid w:val="00EE7F8C"/>
    <w:rsid w:val="00EF6EBA"/>
    <w:rsid w:val="00F35865"/>
    <w:rsid w:val="00F43238"/>
    <w:rsid w:val="00F6157F"/>
    <w:rsid w:val="00F6487C"/>
    <w:rsid w:val="00F85105"/>
    <w:rsid w:val="00F97131"/>
    <w:rsid w:val="00FA641A"/>
    <w:rsid w:val="00FE11F3"/>
    <w:rsid w:val="00FE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434BFD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aliases w:val="Ü1"/>
    <w:basedOn w:val="Standard"/>
    <w:next w:val="Standard"/>
    <w:qFormat/>
    <w:rsid w:val="00E34C57"/>
    <w:pPr>
      <w:keepNext/>
      <w:numPr>
        <w:numId w:val="1"/>
      </w:numPr>
      <w:spacing w:before="240" w:after="120"/>
      <w:ind w:left="431" w:hanging="431"/>
      <w:outlineLvl w:val="0"/>
    </w:pPr>
    <w:rPr>
      <w:b/>
      <w:bCs w:val="0"/>
      <w:kern w:val="32"/>
      <w:sz w:val="24"/>
      <w:szCs w:val="32"/>
    </w:rPr>
  </w:style>
  <w:style w:type="paragraph" w:styleId="berschrift2">
    <w:name w:val="heading 2"/>
    <w:aliases w:val="Ü2"/>
    <w:basedOn w:val="Standard"/>
    <w:next w:val="Standard"/>
    <w:qFormat/>
    <w:rsid w:val="00434BFD"/>
    <w:pPr>
      <w:keepNext/>
      <w:numPr>
        <w:ilvl w:val="1"/>
        <w:numId w:val="1"/>
      </w:numPr>
      <w:spacing w:before="240" w:after="60"/>
      <w:outlineLvl w:val="1"/>
    </w:pPr>
    <w:rPr>
      <w:b/>
      <w:bCs w:val="0"/>
      <w:iCs w:val="0"/>
      <w:szCs w:val="28"/>
    </w:rPr>
  </w:style>
  <w:style w:type="paragraph" w:styleId="berschrift3">
    <w:name w:val="heading 3"/>
    <w:aliases w:val="Ü3"/>
    <w:basedOn w:val="Standard"/>
    <w:next w:val="Standard"/>
    <w:link w:val="berschrift3Zchn"/>
    <w:qFormat/>
    <w:rsid w:val="00434BFD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Cs w:val="0"/>
      <w:u w:val="single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34B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 w:val="0"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434B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434B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 w:val="0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434B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 w:val="0"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434B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434B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 w:val="0"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Ü3 Zchn"/>
    <w:basedOn w:val="Absatz-Standardschriftart"/>
    <w:link w:val="berschrift3"/>
    <w:rsid w:val="00434BFD"/>
    <w:rPr>
      <w:rFonts w:ascii="Arial" w:eastAsiaTheme="majorEastAsia" w:hAnsi="Arial" w:cstheme="majorBidi"/>
      <w:iCs/>
      <w:szCs w:val="22"/>
      <w:u w:val="single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paragraph" w:styleId="Titel">
    <w:name w:val="Title"/>
    <w:basedOn w:val="Standard"/>
    <w:next w:val="Standard"/>
    <w:link w:val="TitelZchn"/>
    <w:qFormat/>
    <w:rsid w:val="00434BFD"/>
    <w:pPr>
      <w:framePr w:wrap="notBeside" w:vAnchor="text" w:hAnchor="text" w:y="1"/>
      <w:spacing w:before="240" w:after="60"/>
      <w:contextualSpacing/>
    </w:pPr>
    <w:rPr>
      <w:rFonts w:eastAsiaTheme="majorEastAsia" w:cstheme="majorBidi"/>
      <w:caps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rsid w:val="00434BFD"/>
    <w:rPr>
      <w:rFonts w:ascii="Arial" w:eastAsiaTheme="majorEastAsia" w:hAnsi="Arial" w:cstheme="majorBidi"/>
      <w:bCs/>
      <w:iCs/>
      <w:caps/>
      <w:spacing w:val="5"/>
      <w:kern w:val="28"/>
      <w:sz w:val="28"/>
      <w:szCs w:val="52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434BFD"/>
    <w:rPr>
      <w:rFonts w:asciiTheme="majorHAnsi" w:eastAsiaTheme="majorEastAsia" w:hAnsiTheme="majorHAnsi" w:cstheme="majorBidi"/>
      <w:b/>
      <w:i/>
      <w:color w:val="4F81BD" w:themeColor="accent1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434BFD"/>
    <w:rPr>
      <w:rFonts w:asciiTheme="majorHAnsi" w:eastAsiaTheme="majorEastAsia" w:hAnsiTheme="majorHAnsi" w:cstheme="majorBidi"/>
      <w:bCs/>
      <w:iCs/>
      <w:color w:val="243F60" w:themeColor="accent1" w:themeShade="7F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434BFD"/>
    <w:rPr>
      <w:rFonts w:asciiTheme="majorHAnsi" w:eastAsiaTheme="majorEastAsia" w:hAnsiTheme="majorHAnsi" w:cstheme="majorBidi"/>
      <w:bCs/>
      <w:i/>
      <w:color w:val="243F60" w:themeColor="accent1" w:themeShade="7F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434BFD"/>
    <w:rPr>
      <w:rFonts w:asciiTheme="majorHAnsi" w:eastAsiaTheme="majorEastAsia" w:hAnsiTheme="majorHAnsi" w:cstheme="majorBidi"/>
      <w:bCs/>
      <w:iCs/>
      <w:color w:val="404040" w:themeColor="text1" w:themeTint="BF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434BFD"/>
    <w:rPr>
      <w:rFonts w:asciiTheme="majorHAnsi" w:eastAsiaTheme="majorEastAsia" w:hAnsiTheme="majorHAnsi" w:cstheme="majorBidi"/>
      <w:bCs/>
      <w:i/>
      <w:color w:val="404040" w:themeColor="text1" w:themeTint="BF"/>
      <w:lang w:eastAsia="de-DE"/>
    </w:rPr>
  </w:style>
  <w:style w:type="table" w:styleId="Tabellengitternetz">
    <w:name w:val="Table Grid"/>
    <w:basedOn w:val="NormaleTabelle"/>
    <w:rsid w:val="006E6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C41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aekthhfs1\FS-User-AEK$\AEKMFA\_private\furtherEducation\BFH\modules\SoftwareEngineeringDesign\git\ch.bfh.bti7081.s2013.black\ch.bfh.bti7081.s2013.black\doc\Template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0</TotalTime>
  <Pages>2</Pages>
  <Words>326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Fankhauser Michael</dc:creator>
  <cp:lastModifiedBy>Fankhauser Michael</cp:lastModifiedBy>
  <cp:revision>32</cp:revision>
  <dcterms:created xsi:type="dcterms:W3CDTF">2013-03-04T09:11:00Z</dcterms:created>
  <dcterms:modified xsi:type="dcterms:W3CDTF">2013-03-04T10:03:00Z</dcterms:modified>
</cp:coreProperties>
</file>