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233C4" w14:textId="77777777" w:rsidR="00F86368" w:rsidRPr="00434BFD" w:rsidRDefault="00F86368" w:rsidP="00F86368">
      <w:pPr>
        <w:pStyle w:val="Titel"/>
        <w:framePr w:wrap="notBeside"/>
      </w:pPr>
      <w:r>
        <w:t>CS1 Task 3: Designing a mobile application</w:t>
      </w:r>
    </w:p>
    <w:p w14:paraId="6D48B58D" w14:textId="77777777" w:rsidR="00C24AA2" w:rsidRDefault="00F86368" w:rsidP="002153C6">
      <w:pPr>
        <w:pStyle w:val="berschrift1"/>
      </w:pPr>
      <w:r>
        <w:t>Interview Community Worker</w:t>
      </w:r>
    </w:p>
    <w:p w14:paraId="1969C9C7" w14:textId="77777777" w:rsidR="005376FD" w:rsidRDefault="006E67CC" w:rsidP="00434BFD">
      <w:pPr>
        <w:pStyle w:val="berschrift2"/>
      </w:pPr>
      <w:r>
        <w:t>Wie sieht Ihr Tagesablauf aus?</w:t>
      </w:r>
    </w:p>
    <w:p w14:paraId="0A6E8BF9" w14:textId="77777777" w:rsidR="00585109" w:rsidRDefault="006E67CC" w:rsidP="006E67CC">
      <w:pPr>
        <w:pStyle w:val="Listenabsatz"/>
        <w:numPr>
          <w:ilvl w:val="0"/>
          <w:numId w:val="4"/>
        </w:numPr>
        <w:spacing w:before="40" w:after="40"/>
        <w:rPr>
          <w:lang w:val="en-GB"/>
        </w:rPr>
      </w:pPr>
      <w:proofErr w:type="spellStart"/>
      <w:r>
        <w:rPr>
          <w:lang w:val="en-GB"/>
        </w:rPr>
        <w:t>Klienten-Akten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nachtragen</w:t>
      </w:r>
      <w:proofErr w:type="spellEnd"/>
    </w:p>
    <w:p w14:paraId="4DFC772B" w14:textId="77777777" w:rsidR="006E67CC" w:rsidRDefault="006E67CC" w:rsidP="006E67CC">
      <w:pPr>
        <w:pStyle w:val="Listenabsatz"/>
        <w:numPr>
          <w:ilvl w:val="0"/>
          <w:numId w:val="4"/>
        </w:numPr>
        <w:spacing w:before="40" w:after="40"/>
        <w:rPr>
          <w:lang w:val="en-GB"/>
        </w:rPr>
      </w:pPr>
      <w:r>
        <w:rPr>
          <w:lang w:val="en-GB"/>
        </w:rPr>
        <w:t xml:space="preserve">Meetings </w:t>
      </w:r>
      <w:proofErr w:type="spellStart"/>
      <w:r>
        <w:rPr>
          <w:lang w:val="en-GB"/>
        </w:rPr>
        <w:t>organisieren</w:t>
      </w:r>
      <w:proofErr w:type="spellEnd"/>
    </w:p>
    <w:p w14:paraId="697490CC" w14:textId="77777777" w:rsidR="006E67CC" w:rsidRDefault="006E67CC" w:rsidP="006E67CC">
      <w:pPr>
        <w:pStyle w:val="Listenabsatz"/>
        <w:numPr>
          <w:ilvl w:val="0"/>
          <w:numId w:val="4"/>
        </w:numPr>
        <w:spacing w:before="40" w:after="40"/>
        <w:rPr>
          <w:lang w:val="en-GB"/>
        </w:rPr>
      </w:pP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Arbeitskollegen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abgleichen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besprechen</w:t>
      </w:r>
      <w:proofErr w:type="spellEnd"/>
    </w:p>
    <w:p w14:paraId="37E3DCB1" w14:textId="77777777" w:rsidR="006E67CC" w:rsidRDefault="006E67CC" w:rsidP="006E67CC">
      <w:pPr>
        <w:pStyle w:val="Listenabsatz"/>
        <w:numPr>
          <w:ilvl w:val="0"/>
          <w:numId w:val="4"/>
        </w:numPr>
        <w:spacing w:before="40" w:after="40"/>
        <w:rPr>
          <w:lang w:val="en-GB"/>
        </w:rPr>
      </w:pPr>
      <w:proofErr w:type="spellStart"/>
      <w:r>
        <w:rPr>
          <w:lang w:val="en-GB"/>
        </w:rPr>
        <w:t>Gespräche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Klienten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führen</w:t>
      </w:r>
      <w:proofErr w:type="spellEnd"/>
    </w:p>
    <w:p w14:paraId="3B96526F" w14:textId="77777777" w:rsidR="006E67CC" w:rsidRDefault="006E67CC" w:rsidP="006E67CC">
      <w:pPr>
        <w:pStyle w:val="Listenabsatz"/>
        <w:numPr>
          <w:ilvl w:val="0"/>
          <w:numId w:val="4"/>
        </w:numPr>
        <w:spacing w:before="40" w:after="40"/>
        <w:rPr>
          <w:lang w:val="en-GB"/>
        </w:rPr>
      </w:pPr>
      <w:proofErr w:type="spellStart"/>
      <w:r>
        <w:rPr>
          <w:lang w:val="en-GB"/>
        </w:rPr>
        <w:t>Klienten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besuchen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gehen</w:t>
      </w:r>
      <w:proofErr w:type="spellEnd"/>
    </w:p>
    <w:p w14:paraId="10E547E4" w14:textId="77777777" w:rsidR="006E67CC" w:rsidRDefault="006E67CC" w:rsidP="006E67CC">
      <w:pPr>
        <w:spacing w:before="40" w:after="40"/>
        <w:rPr>
          <w:lang w:val="en-GB"/>
        </w:rPr>
      </w:pPr>
    </w:p>
    <w:p w14:paraId="4703A7F4" w14:textId="77777777" w:rsidR="006E67CC" w:rsidRDefault="006E67CC" w:rsidP="006E67CC">
      <w:pPr>
        <w:pStyle w:val="berschrift2"/>
        <w:rPr>
          <w:lang w:val="en-GB"/>
        </w:rPr>
      </w:pPr>
      <w:proofErr w:type="spellStart"/>
      <w:proofErr w:type="gramStart"/>
      <w:r>
        <w:rPr>
          <w:lang w:val="en-GB"/>
        </w:rPr>
        <w:t>Wie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würden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ihre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Tätigkeit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umschreiben</w:t>
      </w:r>
      <w:proofErr w:type="spellEnd"/>
      <w:r>
        <w:rPr>
          <w:lang w:val="en-GB"/>
        </w:rPr>
        <w:t>?</w:t>
      </w:r>
      <w:proofErr w:type="gramEnd"/>
    </w:p>
    <w:p w14:paraId="724F2955" w14:textId="77777777" w:rsidR="006E67CC" w:rsidRDefault="006E67CC" w:rsidP="006E67CC">
      <w:pPr>
        <w:pStyle w:val="Listenabsatz"/>
        <w:numPr>
          <w:ilvl w:val="0"/>
          <w:numId w:val="5"/>
        </w:numPr>
      </w:pPr>
      <w:r>
        <w:t>Hilfestellung leisten bei Personen, die ihre sozialen Probleme nicht mehr aus eigener Kraft lösen können.</w:t>
      </w:r>
    </w:p>
    <w:p w14:paraId="61F19F15" w14:textId="77777777" w:rsidR="006E67CC" w:rsidRDefault="006E67CC" w:rsidP="006E67CC">
      <w:pPr>
        <w:pStyle w:val="Listenabsatz"/>
        <w:numPr>
          <w:ilvl w:val="0"/>
          <w:numId w:val="5"/>
        </w:numPr>
      </w:pPr>
      <w:r>
        <w:t>Bei alltäglichen Situationen den Klienten unter die Arme greifen, damit sie sich wieder möglichst gut in das soziale Umfeld integrieren können.</w:t>
      </w:r>
    </w:p>
    <w:p w14:paraId="0D70D68D" w14:textId="77777777" w:rsidR="006E67CC" w:rsidRDefault="006E67CC" w:rsidP="006E67CC"/>
    <w:p w14:paraId="3CE3A49B" w14:textId="77777777" w:rsidR="006E67CC" w:rsidRDefault="006E67CC" w:rsidP="006E67CC">
      <w:pPr>
        <w:pStyle w:val="berschrift2"/>
      </w:pPr>
      <w:r>
        <w:t xml:space="preserve">Mit </w:t>
      </w:r>
      <w:proofErr w:type="gramStart"/>
      <w:r>
        <w:t>was für Problemen</w:t>
      </w:r>
      <w:proofErr w:type="gramEnd"/>
      <w:r>
        <w:t xml:space="preserve"> wird man täglich konfrontiert?</w:t>
      </w:r>
    </w:p>
    <w:p w14:paraId="042EAFCB" w14:textId="77777777" w:rsidR="006E67CC" w:rsidRDefault="006E67CC" w:rsidP="006E67CC">
      <w:pPr>
        <w:pStyle w:val="Listenabsatz"/>
        <w:numPr>
          <w:ilvl w:val="0"/>
          <w:numId w:val="6"/>
        </w:numPr>
      </w:pPr>
      <w:r>
        <w:t>Überraschende Klienten-Besuche. Impliziert eine Reorganisation des Tagesablaufs.</w:t>
      </w:r>
    </w:p>
    <w:p w14:paraId="0E1ABE4A" w14:textId="77777777" w:rsidR="006E67CC" w:rsidRDefault="006E67CC" w:rsidP="006E67CC">
      <w:pPr>
        <w:pStyle w:val="Listenabsatz"/>
        <w:numPr>
          <w:ilvl w:val="0"/>
          <w:numId w:val="6"/>
        </w:numPr>
      </w:pPr>
      <w:r>
        <w:t>Lösungsfindung für Klienten-Probleme (</w:t>
      </w:r>
      <w:proofErr w:type="spellStart"/>
      <w:r>
        <w:t>z.Bsp</w:t>
      </w:r>
      <w:proofErr w:type="spellEnd"/>
      <w:r>
        <w:t>. neue Wohnung auftreiben oder Bewerbungen schreiben).</w:t>
      </w:r>
    </w:p>
    <w:p w14:paraId="3302D18F" w14:textId="28C68C53" w:rsidR="006E67CC" w:rsidRDefault="006E67CC" w:rsidP="006E67CC">
      <w:pPr>
        <w:pStyle w:val="Listenabsatz"/>
        <w:numPr>
          <w:ilvl w:val="0"/>
          <w:numId w:val="6"/>
        </w:numPr>
      </w:pPr>
      <w:r>
        <w:t>Die Organisation rund um die Gespräche verschlingt viel Zeit.</w:t>
      </w:r>
    </w:p>
    <w:p w14:paraId="0E2E2907" w14:textId="77777777" w:rsidR="006E67CC" w:rsidRDefault="006E67CC" w:rsidP="006E67CC"/>
    <w:p w14:paraId="1BE8AF5D" w14:textId="77777777" w:rsidR="006E67CC" w:rsidRDefault="006E67CC" w:rsidP="006E67CC">
      <w:pPr>
        <w:pStyle w:val="berschrift2"/>
      </w:pPr>
      <w:r>
        <w:t>Was ist die Hauptschwierigkeit?</w:t>
      </w:r>
    </w:p>
    <w:p w14:paraId="489C30A4" w14:textId="30113075" w:rsidR="006E67CC" w:rsidRDefault="002134E2" w:rsidP="006E67CC">
      <w:pPr>
        <w:pStyle w:val="Listenabsatz"/>
        <w:numPr>
          <w:ilvl w:val="0"/>
          <w:numId w:val="7"/>
        </w:numPr>
      </w:pPr>
      <w:r>
        <w:t xml:space="preserve">Zeitdruck. Die Klienten können </w:t>
      </w:r>
      <w:bookmarkStart w:id="0" w:name="_GoBack"/>
      <w:bookmarkEnd w:id="0"/>
      <w:r>
        <w:t>nicht kurzerhand abgewiesen werden. Mehr Zeit für die Haupttätigkeit (Interaktion mit Klienten) wäre erstrebenswert.</w:t>
      </w:r>
    </w:p>
    <w:p w14:paraId="079DC7AF" w14:textId="77777777" w:rsidR="002134E2" w:rsidRDefault="002134E2" w:rsidP="002134E2"/>
    <w:p w14:paraId="723703BB" w14:textId="7E641F5D" w:rsidR="002134E2" w:rsidRDefault="002134E2" w:rsidP="002134E2">
      <w:pPr>
        <w:pStyle w:val="berschrift2"/>
      </w:pPr>
      <w:r>
        <w:t>Wo verlieren Sie gefühlt am meisten Zeit?</w:t>
      </w:r>
    </w:p>
    <w:p w14:paraId="62141E3B" w14:textId="0AC431D7" w:rsidR="002134E2" w:rsidRDefault="002134E2" w:rsidP="002134E2">
      <w:pPr>
        <w:pStyle w:val="Listenabsatz"/>
        <w:numPr>
          <w:ilvl w:val="0"/>
          <w:numId w:val="7"/>
        </w:numPr>
      </w:pPr>
      <w:r>
        <w:t>Einerseits beanspruchen die intensiven Gespräche viel Zeit, obwohl da nicht von verlorener Zeit gesprochen werden kann.</w:t>
      </w:r>
    </w:p>
    <w:p w14:paraId="278A96B4" w14:textId="5AE8DD55" w:rsidR="002134E2" w:rsidRDefault="002134E2" w:rsidP="002134E2">
      <w:pPr>
        <w:pStyle w:val="Listenabsatz"/>
        <w:numPr>
          <w:ilvl w:val="0"/>
          <w:numId w:val="7"/>
        </w:numPr>
      </w:pPr>
      <w:r>
        <w:t>Das anschliessende Nachtragen von Notizen und die Organisation der Kundetreffen.</w:t>
      </w:r>
    </w:p>
    <w:p w14:paraId="327FDAB3" w14:textId="0A4055AC" w:rsidR="002134E2" w:rsidRPr="002134E2" w:rsidRDefault="002134E2" w:rsidP="002134E2">
      <w:pPr>
        <w:pStyle w:val="Listenabsatz"/>
        <w:numPr>
          <w:ilvl w:val="0"/>
          <w:numId w:val="7"/>
        </w:numPr>
      </w:pPr>
      <w:r>
        <w:t>Sammeln von Informationen (rechtliche / finanzielle / Erfahrungen / Verhaltensweisen) in Bezug auf die Klienten.</w:t>
      </w:r>
    </w:p>
    <w:sectPr w:rsidR="002134E2" w:rsidRPr="002134E2" w:rsidSect="00585109">
      <w:headerReference w:type="default" r:id="rId8"/>
      <w:footerReference w:type="default" r:id="rId9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67CB0C" w14:textId="77777777" w:rsidR="00E22AD7" w:rsidRDefault="00E22AD7" w:rsidP="00D30770">
      <w:r>
        <w:separator/>
      </w:r>
    </w:p>
  </w:endnote>
  <w:endnote w:type="continuationSeparator" w:id="0">
    <w:p w14:paraId="6267BBBF" w14:textId="77777777" w:rsidR="00E22AD7" w:rsidRDefault="00E22AD7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F504E" w14:textId="77777777" w:rsidR="00E22AD7" w:rsidRPr="00C40567" w:rsidRDefault="00E22AD7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064792">
      <w:rPr>
        <w:noProof/>
        <w:sz w:val="16"/>
        <w:lang w:val="en-GB"/>
      </w:rPr>
      <w:t>17/03/2013 10:50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7B36CA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 w:rsidR="007B36CA">
      <w:fldChar w:fldCharType="begin"/>
    </w:r>
    <w:r w:rsidR="007B36CA">
      <w:instrText xml:space="preserve"> NUMPAGES   \* MERGEFORMAT </w:instrText>
    </w:r>
    <w:r w:rsidR="007B36CA">
      <w:fldChar w:fldCharType="separate"/>
    </w:r>
    <w:r w:rsidR="007B36CA" w:rsidRPr="007B36CA">
      <w:rPr>
        <w:noProof/>
        <w:sz w:val="16"/>
        <w:lang w:val="en-GB"/>
      </w:rPr>
      <w:t>1</w:t>
    </w:r>
    <w:r w:rsidR="007B36CA">
      <w:rPr>
        <w:noProof/>
        <w:sz w:val="16"/>
        <w:lang w:val="en-GB"/>
      </w:rPr>
      <w:fldChar w:fldCharType="end"/>
    </w:r>
  </w:p>
  <w:p w14:paraId="1FD8A210" w14:textId="77777777" w:rsidR="00E22AD7" w:rsidRPr="00C40567" w:rsidRDefault="00E22AD7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2E3B6" w14:textId="77777777" w:rsidR="00E22AD7" w:rsidRDefault="00E22AD7" w:rsidP="00D30770">
      <w:r>
        <w:separator/>
      </w:r>
    </w:p>
  </w:footnote>
  <w:footnote w:type="continuationSeparator" w:id="0">
    <w:p w14:paraId="317C23B4" w14:textId="77777777" w:rsidR="00E22AD7" w:rsidRDefault="00E22AD7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01A10" w14:textId="77777777" w:rsidR="00E22AD7" w:rsidRPr="004D2287" w:rsidRDefault="00E22AD7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/>
      </w:rPr>
      <w:drawing>
        <wp:inline distT="0" distB="0" distL="0" distR="0" wp14:anchorId="3C80C559" wp14:editId="331FBFF9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14:paraId="04C49050" w14:textId="77777777" w:rsidR="00E22AD7" w:rsidRDefault="00E22AD7" w:rsidP="00C4056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167"/>
    <w:multiLevelType w:val="hybridMultilevel"/>
    <w:tmpl w:val="71B0D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223C"/>
    <w:multiLevelType w:val="hybridMultilevel"/>
    <w:tmpl w:val="4044D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C27C5"/>
    <w:multiLevelType w:val="hybridMultilevel"/>
    <w:tmpl w:val="D7E05E2C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342D6DB2"/>
    <w:multiLevelType w:val="hybridMultilevel"/>
    <w:tmpl w:val="0ECAB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A2613"/>
    <w:multiLevelType w:val="hybridMultilevel"/>
    <w:tmpl w:val="B9F0A5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94F"/>
    <w:rsid w:val="000210FF"/>
    <w:rsid w:val="00064792"/>
    <w:rsid w:val="000A0042"/>
    <w:rsid w:val="000E0848"/>
    <w:rsid w:val="001174E2"/>
    <w:rsid w:val="0016482A"/>
    <w:rsid w:val="001A61C7"/>
    <w:rsid w:val="001B7B6D"/>
    <w:rsid w:val="001D266E"/>
    <w:rsid w:val="002134E2"/>
    <w:rsid w:val="002153C6"/>
    <w:rsid w:val="0022626D"/>
    <w:rsid w:val="00273266"/>
    <w:rsid w:val="003D3DAF"/>
    <w:rsid w:val="003D7127"/>
    <w:rsid w:val="003F6E46"/>
    <w:rsid w:val="00434BFD"/>
    <w:rsid w:val="00456B68"/>
    <w:rsid w:val="004910A2"/>
    <w:rsid w:val="004A3DE1"/>
    <w:rsid w:val="004F6537"/>
    <w:rsid w:val="00537354"/>
    <w:rsid w:val="005376FD"/>
    <w:rsid w:val="00551CA2"/>
    <w:rsid w:val="0057194F"/>
    <w:rsid w:val="00585109"/>
    <w:rsid w:val="005A15A1"/>
    <w:rsid w:val="005B02CF"/>
    <w:rsid w:val="005E30BD"/>
    <w:rsid w:val="00614DB8"/>
    <w:rsid w:val="00617630"/>
    <w:rsid w:val="00630109"/>
    <w:rsid w:val="00636E74"/>
    <w:rsid w:val="006D4622"/>
    <w:rsid w:val="006D63D8"/>
    <w:rsid w:val="006E67CC"/>
    <w:rsid w:val="006F7CBD"/>
    <w:rsid w:val="007371ED"/>
    <w:rsid w:val="0076079B"/>
    <w:rsid w:val="007B0218"/>
    <w:rsid w:val="007B36CA"/>
    <w:rsid w:val="00827854"/>
    <w:rsid w:val="008501A9"/>
    <w:rsid w:val="008553A6"/>
    <w:rsid w:val="00873E61"/>
    <w:rsid w:val="00883B85"/>
    <w:rsid w:val="00926F11"/>
    <w:rsid w:val="0095709F"/>
    <w:rsid w:val="009732FB"/>
    <w:rsid w:val="00980030"/>
    <w:rsid w:val="009C7001"/>
    <w:rsid w:val="009F5BB2"/>
    <w:rsid w:val="00A4180E"/>
    <w:rsid w:val="00A848DD"/>
    <w:rsid w:val="00AD35EE"/>
    <w:rsid w:val="00B46D3E"/>
    <w:rsid w:val="00B63F9F"/>
    <w:rsid w:val="00BF6ABE"/>
    <w:rsid w:val="00C24AA2"/>
    <w:rsid w:val="00C335A9"/>
    <w:rsid w:val="00C3776B"/>
    <w:rsid w:val="00C40567"/>
    <w:rsid w:val="00D164B0"/>
    <w:rsid w:val="00D30770"/>
    <w:rsid w:val="00D43715"/>
    <w:rsid w:val="00DA4812"/>
    <w:rsid w:val="00E22AD7"/>
    <w:rsid w:val="00E4010F"/>
    <w:rsid w:val="00E50180"/>
    <w:rsid w:val="00E61755"/>
    <w:rsid w:val="00EB7BD4"/>
    <w:rsid w:val="00EE7F8C"/>
    <w:rsid w:val="00F35865"/>
    <w:rsid w:val="00F6487C"/>
    <w:rsid w:val="00F85105"/>
    <w:rsid w:val="00F86368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CE16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vill:Dropbox:FH:4.%20Semester:BTI7081q%20Software%20Engineering%20and%20Design:netbeans_git:ch.bfh.bti7081.s2013.black:ch.bfh.bti7081.s2013.black:doc: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188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Julien Villiger</dc:creator>
  <cp:lastModifiedBy>Julien Villiger</cp:lastModifiedBy>
  <cp:revision>6</cp:revision>
  <dcterms:created xsi:type="dcterms:W3CDTF">2013-03-17T08:06:00Z</dcterms:created>
  <dcterms:modified xsi:type="dcterms:W3CDTF">2013-03-17T14:39:00Z</dcterms:modified>
</cp:coreProperties>
</file>