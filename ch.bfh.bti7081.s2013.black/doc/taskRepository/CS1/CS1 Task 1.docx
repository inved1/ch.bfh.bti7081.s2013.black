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ECA" w:rsidRPr="006A0ECA" w:rsidRDefault="006A0ECA" w:rsidP="006A0ECA">
      <w:pPr>
        <w:pStyle w:val="Titel"/>
        <w:framePr w:wrap="notBeside"/>
      </w:pPr>
      <w:r w:rsidRPr="00A71F1F">
        <w:rPr>
          <w:lang w:val="en-GB"/>
        </w:rPr>
        <w:t>CS</w:t>
      </w:r>
      <w:r w:rsidR="00EA1B1E">
        <w:rPr>
          <w:lang w:val="en-GB"/>
        </w:rPr>
        <w:t>1</w:t>
      </w:r>
      <w:r w:rsidRPr="00A71F1F">
        <w:rPr>
          <w:lang w:val="en-GB"/>
        </w:rPr>
        <w:t xml:space="preserve"> Task 1: first analysis</w:t>
      </w:r>
    </w:p>
    <w:p w:rsidR="00C24AA2" w:rsidRDefault="00311C90" w:rsidP="002153C6">
      <w:pPr>
        <w:pStyle w:val="berschrift1"/>
      </w:pPr>
      <w:r>
        <w:t>Target users</w:t>
      </w:r>
    </w:p>
    <w:p w:rsidR="00311C90" w:rsidRPr="00311C90" w:rsidRDefault="00311C90" w:rsidP="00311C90">
      <w:pPr>
        <w:pStyle w:val="Listenabsatz"/>
        <w:numPr>
          <w:ilvl w:val="0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Clinical staff</w:t>
      </w:r>
    </w:p>
    <w:p w:rsidR="00311C90" w:rsidRPr="00311C90" w:rsidRDefault="00311C90" w:rsidP="00311C90">
      <w:pPr>
        <w:pStyle w:val="Listenabsatz"/>
        <w:numPr>
          <w:ilvl w:val="1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Doctors, nurses, health visitors</w:t>
      </w:r>
    </w:p>
    <w:p w:rsidR="00311C90" w:rsidRPr="00311C90" w:rsidRDefault="00311C90" w:rsidP="00311C90">
      <w:pPr>
        <w:pStyle w:val="Listenabsatz"/>
        <w:numPr>
          <w:ilvl w:val="0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Receptionists</w:t>
      </w:r>
    </w:p>
    <w:p w:rsidR="00311C90" w:rsidRPr="00311C90" w:rsidRDefault="00311C90" w:rsidP="00311C90">
      <w:pPr>
        <w:pStyle w:val="Listenabsatz"/>
        <w:numPr>
          <w:ilvl w:val="1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Office workers only</w:t>
      </w:r>
    </w:p>
    <w:p w:rsidR="00311C90" w:rsidRPr="00311C90" w:rsidRDefault="00311C90" w:rsidP="00311C90">
      <w:pPr>
        <w:pStyle w:val="Listenabsatz"/>
        <w:numPr>
          <w:ilvl w:val="0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Medical records staff</w:t>
      </w:r>
    </w:p>
    <w:p w:rsidR="00311C90" w:rsidRPr="00311C90" w:rsidRDefault="00311C90" w:rsidP="00311C90">
      <w:pPr>
        <w:pStyle w:val="Listenabsatz"/>
        <w:numPr>
          <w:ilvl w:val="1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Able to give out medical, so-called “Praxisangestellte”</w:t>
      </w:r>
    </w:p>
    <w:p w:rsidR="00311C90" w:rsidRPr="00311C90" w:rsidRDefault="00311C90" w:rsidP="00311C90">
      <w:pPr>
        <w:pStyle w:val="Listenabsatz"/>
        <w:numPr>
          <w:ilvl w:val="0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Other actors</w:t>
      </w:r>
    </w:p>
    <w:p w:rsidR="00311C90" w:rsidRDefault="00311C90" w:rsidP="00311C90">
      <w:pPr>
        <w:pStyle w:val="Listenabsatz"/>
        <w:numPr>
          <w:ilvl w:val="0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Patients, visitors (visitor monitor for appointments, presentations, visitor  times)</w:t>
      </w:r>
    </w:p>
    <w:p w:rsidR="005A7372" w:rsidRPr="005A7372" w:rsidRDefault="005A7372" w:rsidP="005A7372">
      <w:pPr>
        <w:spacing w:before="40" w:after="40"/>
        <w:rPr>
          <w:lang w:val="en-GB"/>
        </w:rPr>
      </w:pPr>
    </w:p>
    <w:p w:rsidR="005376FD" w:rsidRDefault="00BC06E4" w:rsidP="00BC06E4">
      <w:pPr>
        <w:pStyle w:val="berschrift1"/>
      </w:pPr>
      <w:r>
        <w:t>Key features</w:t>
      </w:r>
    </w:p>
    <w:p w:rsidR="00BC06E4" w:rsidRPr="004E4CFA" w:rsidRDefault="00BC06E4" w:rsidP="004E4CFA">
      <w:pPr>
        <w:pStyle w:val="berschrift2"/>
        <w:rPr>
          <w:lang w:val="en-GB"/>
        </w:rPr>
      </w:pPr>
      <w:r w:rsidRPr="004E4CFA">
        <w:rPr>
          <w:lang w:val="en-GB"/>
        </w:rPr>
        <w:t>User „clinical staff“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Provide following key-features: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Select, update, insert and delete patient records 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(Address data like name, phone number, etc)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View patient history 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(Report)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Add record to patient with treatment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(Date, prescriptions, info’s, etc)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Add medicines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Add therapy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Add forecasting for next appointments</w:t>
      </w:r>
    </w:p>
    <w:p w:rsidR="00BC06E4" w:rsidRPr="008B6C89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Various functions as search, print, etc</w:t>
      </w:r>
    </w:p>
    <w:p w:rsidR="00BC06E4" w:rsidRPr="004E4CFA" w:rsidRDefault="00BC06E4" w:rsidP="004E4CFA">
      <w:pPr>
        <w:pStyle w:val="berschrift2"/>
        <w:rPr>
          <w:lang w:val="en-GB"/>
        </w:rPr>
      </w:pPr>
      <w:r w:rsidRPr="004E4CFA">
        <w:rPr>
          <w:lang w:val="en-GB"/>
        </w:rPr>
        <w:t>User “receptionist”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Provide following key-features: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Select, update, insert, delete patient records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Select, update, insert, delete appointments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As “drop-in” emergency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As “pre-arranged”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View prescriptions of patients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Various functions as search, print, etc</w:t>
      </w:r>
    </w:p>
    <w:p w:rsidR="00BC06E4" w:rsidRPr="004E4CFA" w:rsidRDefault="00BC06E4" w:rsidP="004E4CFA">
      <w:pPr>
        <w:pStyle w:val="berschrift2"/>
        <w:rPr>
          <w:lang w:val="en-GB"/>
        </w:rPr>
      </w:pPr>
      <w:r w:rsidRPr="004E4CFA">
        <w:rPr>
          <w:lang w:val="en-GB"/>
        </w:rPr>
        <w:t>User “medical record staff”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Provide following key-features: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View patient records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View prescriptions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Create reports for management</w:t>
      </w:r>
      <w:r>
        <w:rPr>
          <w:lang w:val="en-GB"/>
        </w:rPr>
        <w:tab/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Local targets (internally)</w:t>
      </w:r>
    </w:p>
    <w:p w:rsidR="00BC06E4" w:rsidRDefault="004E4CFA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Government targets</w:t>
      </w:r>
    </w:p>
    <w:p w:rsidR="004E4CFA" w:rsidRDefault="004E4CFA" w:rsidP="004E4CFA">
      <w:pPr>
        <w:pStyle w:val="berschrift2"/>
        <w:rPr>
          <w:lang w:val="en-GB"/>
        </w:rPr>
      </w:pPr>
      <w:r>
        <w:rPr>
          <w:lang w:val="en-GB"/>
        </w:rPr>
        <w:t>General</w:t>
      </w:r>
    </w:p>
    <w:p w:rsidR="00BC06E4" w:rsidRDefault="00BC06E4" w:rsidP="00BC06E4">
      <w:pPr>
        <w:pStyle w:val="Listenabsatz"/>
        <w:numPr>
          <w:ilvl w:val="0"/>
          <w:numId w:val="7"/>
        </w:numPr>
        <w:ind w:hanging="357"/>
        <w:rPr>
          <w:lang w:val="en-GB"/>
        </w:rPr>
      </w:pPr>
      <w:r w:rsidRPr="00BC06E4">
        <w:rPr>
          <w:lang w:val="en-GB"/>
        </w:rPr>
        <w:t>Various functions as search, print, etc</w:t>
      </w:r>
    </w:p>
    <w:p w:rsidR="005A7372" w:rsidRDefault="005A7372" w:rsidP="005A7372">
      <w:pPr>
        <w:spacing w:before="40" w:after="40"/>
        <w:rPr>
          <w:lang w:val="en-GB"/>
        </w:rPr>
      </w:pPr>
    </w:p>
    <w:p w:rsidR="005A7372" w:rsidRDefault="005A7372">
      <w:pPr>
        <w:rPr>
          <w:b/>
          <w:bCs w:val="0"/>
          <w:kern w:val="32"/>
          <w:sz w:val="24"/>
          <w:szCs w:val="32"/>
          <w:lang w:val="en-GB"/>
        </w:rPr>
      </w:pPr>
      <w:r>
        <w:rPr>
          <w:lang w:val="en-GB"/>
        </w:rPr>
        <w:br w:type="page"/>
      </w:r>
    </w:p>
    <w:p w:rsidR="005A7372" w:rsidRDefault="005A7372" w:rsidP="005A7372">
      <w:pPr>
        <w:pStyle w:val="berschrift1"/>
        <w:rPr>
          <w:lang w:val="en-GB"/>
        </w:rPr>
      </w:pPr>
      <w:r>
        <w:rPr>
          <w:lang w:val="en-GB"/>
        </w:rPr>
        <w:lastRenderedPageBreak/>
        <w:t>Critical success factors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 xml:space="preserve">Common known usability 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 xml:space="preserve">Infrastructure available 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>High frequent availability of Internet access, own webserver, etc. uptime goal 99.5%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>To observer the law (data security, privacy protection)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>Delivery in time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>Low/acceptable costs of infrastructure (Hardware)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>Acceptance and aid from payer’s (government, insurances, private hospitals)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>Market available (mental health problem patients available)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 w:rsidRPr="005A7372">
        <w:rPr>
          <w:lang w:val="en-GB"/>
        </w:rPr>
        <w:t>Working project management</w:t>
      </w:r>
    </w:p>
    <w:p w:rsidR="00050E9D" w:rsidRDefault="00050E9D" w:rsidP="00050E9D">
      <w:pPr>
        <w:rPr>
          <w:lang w:val="en-GB"/>
        </w:rPr>
      </w:pPr>
    </w:p>
    <w:p w:rsidR="00050E9D" w:rsidRDefault="00050E9D" w:rsidP="00050E9D">
      <w:pPr>
        <w:pStyle w:val="berschrift1"/>
        <w:rPr>
          <w:lang w:val="en-GB"/>
        </w:rPr>
      </w:pPr>
      <w:r>
        <w:rPr>
          <w:lang w:val="en-GB"/>
        </w:rPr>
        <w:t>Potential system components and high-level architecture</w:t>
      </w:r>
    </w:p>
    <w:p w:rsidR="00050E9D" w:rsidRPr="00CC02B6" w:rsidRDefault="00050E9D" w:rsidP="00CC02B6">
      <w:pPr>
        <w:pStyle w:val="berschrift2"/>
        <w:rPr>
          <w:lang w:val="en-GB"/>
        </w:rPr>
      </w:pPr>
      <w:r w:rsidRPr="00CC02B6">
        <w:rPr>
          <w:lang w:val="en-GB"/>
        </w:rPr>
        <w:t>Components</w:t>
      </w:r>
    </w:p>
    <w:p w:rsidR="00050E9D" w:rsidRDefault="00050E9D" w:rsidP="00CC02B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Clients </w:t>
      </w:r>
    </w:p>
    <w:p w:rsidR="00050E9D" w:rsidRDefault="00050E9D" w:rsidP="00CC02B6">
      <w:pPr>
        <w:pStyle w:val="Listenabsatz"/>
        <w:numPr>
          <w:ilvl w:val="1"/>
          <w:numId w:val="12"/>
        </w:numPr>
        <w:rPr>
          <w:lang w:val="en-GB"/>
        </w:rPr>
      </w:pPr>
      <w:r>
        <w:rPr>
          <w:lang w:val="en-GB"/>
        </w:rPr>
        <w:t>Including devices like barcode scanners, scanners, printers, cameras</w:t>
      </w:r>
    </w:p>
    <w:p w:rsidR="00050E9D" w:rsidRDefault="00050E9D" w:rsidP="00CC02B6">
      <w:pPr>
        <w:pStyle w:val="Listenabsatz"/>
        <w:numPr>
          <w:ilvl w:val="2"/>
          <w:numId w:val="12"/>
        </w:numPr>
        <w:rPr>
          <w:lang w:val="en-GB"/>
        </w:rPr>
      </w:pPr>
      <w:r>
        <w:rPr>
          <w:lang w:val="en-GB"/>
        </w:rPr>
        <w:t xml:space="preserve">Define environment like OS, Java version, architecture </w:t>
      </w:r>
    </w:p>
    <w:p w:rsidR="00050E9D" w:rsidRDefault="00050E9D" w:rsidP="00CC02B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Servers</w:t>
      </w:r>
    </w:p>
    <w:p w:rsidR="00050E9D" w:rsidRDefault="00050E9D" w:rsidP="00CC02B6">
      <w:pPr>
        <w:pStyle w:val="Listenabsatz"/>
        <w:numPr>
          <w:ilvl w:val="1"/>
          <w:numId w:val="12"/>
        </w:numPr>
        <w:rPr>
          <w:lang w:val="en-GB"/>
        </w:rPr>
      </w:pPr>
      <w:r>
        <w:rPr>
          <w:lang w:val="en-GB"/>
        </w:rPr>
        <w:t>Representing DB-Server, Webserver, Fileserver , etc</w:t>
      </w:r>
    </w:p>
    <w:p w:rsidR="00050E9D" w:rsidRDefault="00050E9D" w:rsidP="00CC02B6">
      <w:pPr>
        <w:pStyle w:val="Listenabsatz"/>
        <w:numPr>
          <w:ilvl w:val="2"/>
          <w:numId w:val="12"/>
        </w:numPr>
        <w:rPr>
          <w:lang w:val="en-GB"/>
        </w:rPr>
      </w:pPr>
      <w:r>
        <w:rPr>
          <w:lang w:val="en-GB"/>
        </w:rPr>
        <w:t xml:space="preserve">Define environment, architecture </w:t>
      </w:r>
    </w:p>
    <w:p w:rsidR="00050E9D" w:rsidRDefault="00050E9D" w:rsidP="00CC02B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Network communication </w:t>
      </w:r>
    </w:p>
    <w:p w:rsidR="00050E9D" w:rsidRDefault="00050E9D" w:rsidP="00CC02B6">
      <w:pPr>
        <w:pStyle w:val="Listenabsatz"/>
        <w:numPr>
          <w:ilvl w:val="1"/>
          <w:numId w:val="12"/>
        </w:numPr>
        <w:rPr>
          <w:lang w:val="en-GB"/>
        </w:rPr>
      </w:pPr>
      <w:r>
        <w:rPr>
          <w:lang w:val="en-GB"/>
        </w:rPr>
        <w:t>Firewall, providing network access, etc</w:t>
      </w:r>
    </w:p>
    <w:p w:rsidR="00050E9D" w:rsidRPr="00CC02B6" w:rsidRDefault="00050E9D" w:rsidP="00CC02B6">
      <w:pPr>
        <w:pStyle w:val="berschrift2"/>
        <w:rPr>
          <w:lang w:val="en-GB"/>
        </w:rPr>
      </w:pPr>
      <w:r w:rsidRPr="00CC02B6">
        <w:rPr>
          <w:lang w:val="en-GB"/>
        </w:rPr>
        <w:t>High-level architecture</w:t>
      </w:r>
    </w:p>
    <w:p w:rsidR="00050E9D" w:rsidRDefault="00050E9D" w:rsidP="00CC02B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Database</w:t>
      </w:r>
    </w:p>
    <w:p w:rsidR="00050E9D" w:rsidRDefault="00050E9D" w:rsidP="00CC02B6">
      <w:pPr>
        <w:pStyle w:val="Listenabsatz"/>
        <w:numPr>
          <w:ilvl w:val="1"/>
          <w:numId w:val="12"/>
        </w:numPr>
        <w:rPr>
          <w:lang w:val="en-GB"/>
        </w:rPr>
      </w:pPr>
      <w:r>
        <w:rPr>
          <w:lang w:val="en-GB"/>
        </w:rPr>
        <w:t>Details to be defined</w:t>
      </w:r>
    </w:p>
    <w:p w:rsidR="00050E9D" w:rsidRDefault="00050E9D" w:rsidP="00CC02B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Businesslogic</w:t>
      </w:r>
    </w:p>
    <w:p w:rsidR="00050E9D" w:rsidRDefault="00050E9D" w:rsidP="00CC02B6">
      <w:pPr>
        <w:pStyle w:val="Listenabsatz"/>
        <w:numPr>
          <w:ilvl w:val="1"/>
          <w:numId w:val="12"/>
        </w:numPr>
        <w:rPr>
          <w:lang w:val="en-GB"/>
        </w:rPr>
      </w:pPr>
      <w:r>
        <w:rPr>
          <w:lang w:val="en-GB"/>
        </w:rPr>
        <w:t>Either in database as functions, procedures, etc</w:t>
      </w:r>
    </w:p>
    <w:p w:rsidR="00050E9D" w:rsidRDefault="00050E9D" w:rsidP="00CC02B6">
      <w:pPr>
        <w:pStyle w:val="Listenabsatz"/>
        <w:numPr>
          <w:ilvl w:val="2"/>
          <w:numId w:val="12"/>
        </w:numPr>
        <w:rPr>
          <w:lang w:val="en-GB"/>
        </w:rPr>
      </w:pPr>
      <w:r>
        <w:rPr>
          <w:lang w:val="en-GB"/>
        </w:rPr>
        <w:t>Or as a separate layer written in Java</w:t>
      </w:r>
    </w:p>
    <w:p w:rsidR="00050E9D" w:rsidRDefault="00050E9D" w:rsidP="00CC02B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Interfaces</w:t>
      </w:r>
    </w:p>
    <w:p w:rsidR="00CC02B6" w:rsidRDefault="00CC02B6" w:rsidP="00CC02B6">
      <w:pPr>
        <w:pStyle w:val="Listenabsatz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Userinterface in Java</w:t>
      </w:r>
    </w:p>
    <w:p w:rsidR="00CC02B6" w:rsidRPr="00CC02B6" w:rsidRDefault="00CC02B6" w:rsidP="00CC02B6">
      <w:pPr>
        <w:pStyle w:val="berschrift2"/>
        <w:rPr>
          <w:lang w:val="en-GB"/>
        </w:rPr>
      </w:pPr>
      <w:r>
        <w:rPr>
          <w:lang w:val="en-GB"/>
        </w:rPr>
        <w:t>Miscellaneous</w:t>
      </w:r>
    </w:p>
    <w:p w:rsidR="00050E9D" w:rsidRPr="00CC02B6" w:rsidRDefault="00050E9D" w:rsidP="00CC02B6">
      <w:pPr>
        <w:pStyle w:val="Listenabsatz"/>
        <w:numPr>
          <w:ilvl w:val="0"/>
          <w:numId w:val="7"/>
        </w:numPr>
        <w:rPr>
          <w:lang w:val="en-GB"/>
        </w:rPr>
      </w:pPr>
      <w:r w:rsidRPr="00CC02B6">
        <w:rPr>
          <w:lang w:val="en-GB"/>
        </w:rPr>
        <w:t>Connection over Webservices, JDBC Interface</w:t>
      </w:r>
    </w:p>
    <w:sectPr w:rsidR="00050E9D" w:rsidRPr="00CC02B6" w:rsidSect="00585109">
      <w:headerReference w:type="default" r:id="rId7"/>
      <w:footerReference w:type="default" r:id="rId8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097" w:rsidRDefault="00E30097" w:rsidP="00D30770">
      <w:r>
        <w:separator/>
      </w:r>
    </w:p>
  </w:endnote>
  <w:endnote w:type="continuationSeparator" w:id="0">
    <w:p w:rsidR="00E30097" w:rsidRDefault="00E30097" w:rsidP="00D30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B06622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B06622">
      <w:rPr>
        <w:sz w:val="16"/>
        <w:lang w:val="en-GB"/>
      </w:rPr>
      <w:fldChar w:fldCharType="separate"/>
    </w:r>
    <w:r w:rsidR="00EA1B1E">
      <w:rPr>
        <w:noProof/>
        <w:sz w:val="16"/>
        <w:lang w:val="en-GB"/>
      </w:rPr>
      <w:t>04/03/2013 11:22</w:t>
    </w:r>
    <w:r w:rsidR="00B06622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B06622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B06622">
      <w:rPr>
        <w:sz w:val="16"/>
      </w:rPr>
      <w:fldChar w:fldCharType="separate"/>
    </w:r>
    <w:r w:rsidR="00EA1B1E">
      <w:rPr>
        <w:noProof/>
        <w:sz w:val="16"/>
        <w:lang w:val="en-GB"/>
      </w:rPr>
      <w:t>2</w:t>
    </w:r>
    <w:r w:rsidR="00B06622">
      <w:rPr>
        <w:sz w:val="16"/>
      </w:rPr>
      <w:fldChar w:fldCharType="end"/>
    </w:r>
    <w:r w:rsidRPr="00C40567">
      <w:rPr>
        <w:sz w:val="16"/>
        <w:lang w:val="en-GB"/>
      </w:rPr>
      <w:t>/</w:t>
    </w:r>
    <w:fldSimple w:instr=" NUMPAGES   \* MERGEFORMAT ">
      <w:r w:rsidR="00EA1B1E" w:rsidRPr="00EA1B1E">
        <w:rPr>
          <w:noProof/>
          <w:sz w:val="16"/>
          <w:lang w:val="en-GB"/>
        </w:rPr>
        <w:t>2</w:t>
      </w:r>
    </w:fldSimple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097" w:rsidRDefault="00E30097" w:rsidP="00D30770">
      <w:r>
        <w:separator/>
      </w:r>
    </w:p>
  </w:footnote>
  <w:footnote w:type="continuationSeparator" w:id="0">
    <w:p w:rsidR="00E30097" w:rsidRDefault="00E30097" w:rsidP="00D307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>[Software Engineering and Design]</w:t>
    </w:r>
  </w:p>
  <w:p w:rsidR="00D30770" w:rsidRDefault="00D30770" w:rsidP="00C4056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468"/>
    <w:multiLevelType w:val="hybridMultilevel"/>
    <w:tmpl w:val="001EEB5A"/>
    <w:lvl w:ilvl="0" w:tplc="7E9236A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11079"/>
    <w:multiLevelType w:val="hybridMultilevel"/>
    <w:tmpl w:val="ABB6F7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15353"/>
    <w:multiLevelType w:val="hybridMultilevel"/>
    <w:tmpl w:val="7D76B7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570E3"/>
    <w:multiLevelType w:val="hybridMultilevel"/>
    <w:tmpl w:val="84E6DCF0"/>
    <w:lvl w:ilvl="0" w:tplc="7D884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AFF84A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5B1A8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6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04244"/>
    <w:multiLevelType w:val="hybridMultilevel"/>
    <w:tmpl w:val="BC42BC06"/>
    <w:lvl w:ilvl="0" w:tplc="7D884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B3BEA"/>
    <w:multiLevelType w:val="hybridMultilevel"/>
    <w:tmpl w:val="DE4468C2"/>
    <w:lvl w:ilvl="0" w:tplc="7D884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36AE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9739A"/>
    <w:multiLevelType w:val="hybridMultilevel"/>
    <w:tmpl w:val="64103510"/>
    <w:lvl w:ilvl="0" w:tplc="7D884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E23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6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75582"/>
    <w:multiLevelType w:val="hybridMultilevel"/>
    <w:tmpl w:val="67549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E2F41"/>
    <w:multiLevelType w:val="hybridMultilevel"/>
    <w:tmpl w:val="31D40C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7FD31A34"/>
    <w:multiLevelType w:val="hybridMultilevel"/>
    <w:tmpl w:val="28B4F7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attachedTemplate r:id="rId1"/>
  <w:stylePaneFormatFilter w:val="3F0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311C90"/>
    <w:rsid w:val="000210FF"/>
    <w:rsid w:val="00050E9D"/>
    <w:rsid w:val="000A0042"/>
    <w:rsid w:val="000E0848"/>
    <w:rsid w:val="001174E2"/>
    <w:rsid w:val="0016482A"/>
    <w:rsid w:val="001A61C7"/>
    <w:rsid w:val="001B7B6D"/>
    <w:rsid w:val="001D266E"/>
    <w:rsid w:val="002153C6"/>
    <w:rsid w:val="0022626D"/>
    <w:rsid w:val="00273266"/>
    <w:rsid w:val="00311C90"/>
    <w:rsid w:val="003D3DAF"/>
    <w:rsid w:val="003D7127"/>
    <w:rsid w:val="003F6E46"/>
    <w:rsid w:val="00434BFD"/>
    <w:rsid w:val="00456B68"/>
    <w:rsid w:val="004910A2"/>
    <w:rsid w:val="004A3DE1"/>
    <w:rsid w:val="004E4CFA"/>
    <w:rsid w:val="004F6537"/>
    <w:rsid w:val="00537354"/>
    <w:rsid w:val="005376FD"/>
    <w:rsid w:val="00551CA2"/>
    <w:rsid w:val="00585109"/>
    <w:rsid w:val="005A15A1"/>
    <w:rsid w:val="005A7372"/>
    <w:rsid w:val="005B02CF"/>
    <w:rsid w:val="005E30BD"/>
    <w:rsid w:val="00614DB8"/>
    <w:rsid w:val="00617630"/>
    <w:rsid w:val="00630109"/>
    <w:rsid w:val="00636E74"/>
    <w:rsid w:val="00666BD0"/>
    <w:rsid w:val="006A0ECA"/>
    <w:rsid w:val="006B279E"/>
    <w:rsid w:val="006D4622"/>
    <w:rsid w:val="006D63D8"/>
    <w:rsid w:val="006F7CBD"/>
    <w:rsid w:val="007371ED"/>
    <w:rsid w:val="0076079B"/>
    <w:rsid w:val="007B0218"/>
    <w:rsid w:val="00827854"/>
    <w:rsid w:val="008501A9"/>
    <w:rsid w:val="00873E61"/>
    <w:rsid w:val="00883B85"/>
    <w:rsid w:val="00926F11"/>
    <w:rsid w:val="0095709F"/>
    <w:rsid w:val="009732FB"/>
    <w:rsid w:val="00980030"/>
    <w:rsid w:val="009C7001"/>
    <w:rsid w:val="009F5BB2"/>
    <w:rsid w:val="00A11BBF"/>
    <w:rsid w:val="00A4180E"/>
    <w:rsid w:val="00A848DD"/>
    <w:rsid w:val="00B06622"/>
    <w:rsid w:val="00B46D3E"/>
    <w:rsid w:val="00B63F9F"/>
    <w:rsid w:val="00BB319D"/>
    <w:rsid w:val="00BC06E4"/>
    <w:rsid w:val="00BF6ABE"/>
    <w:rsid w:val="00C24AA2"/>
    <w:rsid w:val="00C335A9"/>
    <w:rsid w:val="00C3776B"/>
    <w:rsid w:val="00C40567"/>
    <w:rsid w:val="00CC02B6"/>
    <w:rsid w:val="00D164B0"/>
    <w:rsid w:val="00D30770"/>
    <w:rsid w:val="00D43715"/>
    <w:rsid w:val="00DA4812"/>
    <w:rsid w:val="00E30097"/>
    <w:rsid w:val="00E4010F"/>
    <w:rsid w:val="00E50180"/>
    <w:rsid w:val="00E61755"/>
    <w:rsid w:val="00EA1B1E"/>
    <w:rsid w:val="00EB7BD4"/>
    <w:rsid w:val="00EE7F8C"/>
    <w:rsid w:val="00F35865"/>
    <w:rsid w:val="00F6487C"/>
    <w:rsid w:val="00F85105"/>
    <w:rsid w:val="00FA641A"/>
    <w:rsid w:val="00FE1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6A0ECA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050E9D"/>
    <w:pPr>
      <w:spacing w:before="40" w:after="40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aekthhfs1\FS-User-AEK$\AEKMFA\_private\furtherEducation\BFH\modules\SoftwareEngineeringDesign\git\ch.bfh.bti7081.s2013.black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346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Fankhauser Michael</dc:creator>
  <cp:lastModifiedBy>Fankhauser Michael</cp:lastModifiedBy>
  <cp:revision>12</cp:revision>
  <dcterms:created xsi:type="dcterms:W3CDTF">2013-03-04T10:11:00Z</dcterms:created>
  <dcterms:modified xsi:type="dcterms:W3CDTF">2013-03-13T07:32:00Z</dcterms:modified>
</cp:coreProperties>
</file>