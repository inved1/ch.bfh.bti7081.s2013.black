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E4D26" w14:textId="77777777" w:rsidR="00041596" w:rsidRPr="00434BFD" w:rsidRDefault="00041596" w:rsidP="00041596">
      <w:pPr>
        <w:pStyle w:val="Titel"/>
        <w:framePr w:wrap="notBeside"/>
      </w:pPr>
      <w:r>
        <w:t>CS1 Task 3: Designing a mobile application</w:t>
      </w:r>
    </w:p>
    <w:p w14:paraId="32129D12" w14:textId="77777777" w:rsidR="00C24AA2" w:rsidRDefault="00041596" w:rsidP="002153C6">
      <w:pPr>
        <w:pStyle w:val="berschrift1"/>
      </w:pPr>
      <w:r>
        <w:t>Interview social worker</w:t>
      </w:r>
    </w:p>
    <w:p w14:paraId="0ED3AAF1" w14:textId="69518EFA" w:rsidR="00FF3D32" w:rsidRDefault="00FF3D32" w:rsidP="00FF3D32">
      <w:r>
        <w:t>Sozialarbeiter bei der Abteilung Soziales der Stadt Thun</w:t>
      </w:r>
    </w:p>
    <w:p w14:paraId="24508394" w14:textId="5A5F9748" w:rsidR="004D148A" w:rsidRPr="00FF3D32" w:rsidRDefault="004D148A" w:rsidP="00FF3D32">
      <w:r>
        <w:t>(nicht ganz dasselbe Themengebiet wie bei MHC-PMS, Probleme und Wünsche können aber trotzdem fürs Projekt übernommen werden)</w:t>
      </w:r>
    </w:p>
    <w:p w14:paraId="0F209575" w14:textId="1C4ECFE2" w:rsidR="005376FD" w:rsidRDefault="00FF3D32" w:rsidP="00434BFD">
      <w:pPr>
        <w:pStyle w:val="berschrift2"/>
      </w:pPr>
      <w:r>
        <w:t>Beschreiben Sie</w:t>
      </w:r>
      <w:r w:rsidR="00D629A5">
        <w:t xml:space="preserve"> Ihre </w:t>
      </w:r>
      <w:r w:rsidR="00F220B9">
        <w:t xml:space="preserve">beruflichen </w:t>
      </w:r>
      <w:r w:rsidR="00D629A5">
        <w:t>Tätigkeiten</w:t>
      </w:r>
      <w:r w:rsidR="00F220B9">
        <w:t xml:space="preserve"> in Stichworten</w:t>
      </w:r>
    </w:p>
    <w:p w14:paraId="7B290516" w14:textId="0E81E321" w:rsidR="00721DD4" w:rsidRDefault="00721DD4" w:rsidP="00D629A5">
      <w:pPr>
        <w:pStyle w:val="Listenabsatz"/>
        <w:numPr>
          <w:ilvl w:val="0"/>
          <w:numId w:val="3"/>
        </w:numPr>
      </w:pPr>
      <w:r>
        <w:t>Klientengespräche führen</w:t>
      </w:r>
    </w:p>
    <w:p w14:paraId="7A977E31" w14:textId="70E005D0" w:rsidR="00D629A5" w:rsidRDefault="00F220B9" w:rsidP="00D629A5">
      <w:pPr>
        <w:pStyle w:val="Listenabsatz"/>
        <w:numPr>
          <w:ilvl w:val="0"/>
          <w:numId w:val="3"/>
        </w:numPr>
      </w:pPr>
      <w:r>
        <w:t>Klienten beraten und betreuen</w:t>
      </w:r>
    </w:p>
    <w:p w14:paraId="341746BD" w14:textId="5DB8702C" w:rsidR="00FD5B27" w:rsidRDefault="00FD5B27" w:rsidP="00FD5B27">
      <w:pPr>
        <w:pStyle w:val="Listenabsatz"/>
        <w:numPr>
          <w:ilvl w:val="1"/>
          <w:numId w:val="3"/>
        </w:numPr>
      </w:pPr>
      <w:r>
        <w:t>Erste Ansprechperson bei Probleme seitens der Klienten</w:t>
      </w:r>
    </w:p>
    <w:p w14:paraId="09068437" w14:textId="086E8FE0" w:rsidR="00DC3D72" w:rsidRDefault="00EC558F" w:rsidP="00DC3D72">
      <w:pPr>
        <w:pStyle w:val="Listenabsatz"/>
        <w:numPr>
          <w:ilvl w:val="1"/>
          <w:numId w:val="3"/>
        </w:numPr>
      </w:pPr>
      <w:r>
        <w:t>Hilfeleistung bei Job-/Wohnungssuche</w:t>
      </w:r>
    </w:p>
    <w:p w14:paraId="1EF3C238" w14:textId="41CD6FE0" w:rsidR="00EC558F" w:rsidRDefault="0017156A" w:rsidP="00DC3D72">
      <w:pPr>
        <w:pStyle w:val="Listenabsatz"/>
        <w:numPr>
          <w:ilvl w:val="1"/>
          <w:numId w:val="3"/>
        </w:numPr>
      </w:pPr>
      <w:r>
        <w:t>Zusammen mit Klienten Budget/strukturierter Tagesplan ausarbeiten</w:t>
      </w:r>
    </w:p>
    <w:p w14:paraId="0F5A94E1" w14:textId="6A6FA2BE" w:rsidR="00B75834" w:rsidRDefault="00B75834" w:rsidP="00DC3D72">
      <w:pPr>
        <w:pStyle w:val="Listenabsatz"/>
        <w:numPr>
          <w:ilvl w:val="1"/>
          <w:numId w:val="3"/>
        </w:numPr>
      </w:pPr>
      <w:r>
        <w:t>u. U. Vormundschaft übernehmen</w:t>
      </w:r>
    </w:p>
    <w:p w14:paraId="02FAF6F0" w14:textId="46833B95" w:rsidR="00F220B9" w:rsidRDefault="00F220B9" w:rsidP="00D629A5">
      <w:pPr>
        <w:pStyle w:val="Listenabsatz"/>
        <w:numPr>
          <w:ilvl w:val="0"/>
          <w:numId w:val="3"/>
        </w:numPr>
      </w:pPr>
      <w:r>
        <w:t>Kontakte zu sozialen Einrichtungen vermitteln</w:t>
      </w:r>
    </w:p>
    <w:p w14:paraId="5D4BF858" w14:textId="5C857E71" w:rsidR="00F220B9" w:rsidRDefault="00F220B9" w:rsidP="00D629A5">
      <w:pPr>
        <w:pStyle w:val="Listenabsatz"/>
        <w:numPr>
          <w:ilvl w:val="0"/>
          <w:numId w:val="3"/>
        </w:numPr>
      </w:pPr>
      <w:r>
        <w:t xml:space="preserve">Bei Anspruch, finanzielle Unterstützung </w:t>
      </w:r>
      <w:r w:rsidR="00DC1D8C">
        <w:t>leisten</w:t>
      </w:r>
    </w:p>
    <w:p w14:paraId="694CB406" w14:textId="3EA341FE" w:rsidR="00906D28" w:rsidRDefault="00906D28" w:rsidP="00D629A5">
      <w:pPr>
        <w:pStyle w:val="Listenabsatz"/>
        <w:numPr>
          <w:ilvl w:val="0"/>
          <w:numId w:val="3"/>
        </w:numPr>
      </w:pPr>
      <w:r>
        <w:t>Klienten-Dossier anlegen/nachführen</w:t>
      </w:r>
    </w:p>
    <w:p w14:paraId="27F320F6" w14:textId="77777777" w:rsidR="00721DD4" w:rsidRDefault="00721DD4" w:rsidP="00721DD4"/>
    <w:p w14:paraId="0149AC89" w14:textId="7F2DA47B" w:rsidR="0017156A" w:rsidRDefault="0017156A" w:rsidP="0017156A">
      <w:pPr>
        <w:pStyle w:val="berschrift2"/>
      </w:pPr>
      <w:r>
        <w:t>Wie sieht ein typischer Tagesablauf aus?</w:t>
      </w:r>
    </w:p>
    <w:p w14:paraId="1C1AED1C" w14:textId="50070A7C" w:rsidR="006C3713" w:rsidRDefault="006C3713" w:rsidP="0017156A">
      <w:pPr>
        <w:pStyle w:val="Listenabsatz"/>
        <w:numPr>
          <w:ilvl w:val="0"/>
          <w:numId w:val="5"/>
        </w:numPr>
      </w:pPr>
      <w:r>
        <w:t>Pendenzen priorisieren</w:t>
      </w:r>
    </w:p>
    <w:p w14:paraId="3B03920C" w14:textId="1CB87081" w:rsidR="00E92C11" w:rsidRDefault="006C3713" w:rsidP="0017156A">
      <w:pPr>
        <w:pStyle w:val="Listenabsatz"/>
        <w:numPr>
          <w:ilvl w:val="0"/>
          <w:numId w:val="5"/>
        </w:numPr>
      </w:pPr>
      <w:r>
        <w:t>Klienten-Akten studieren</w:t>
      </w:r>
    </w:p>
    <w:p w14:paraId="1B1C0354" w14:textId="00C8E7E8" w:rsidR="006C3713" w:rsidRDefault="006C3713" w:rsidP="0017156A">
      <w:pPr>
        <w:pStyle w:val="Listenabsatz"/>
        <w:numPr>
          <w:ilvl w:val="0"/>
          <w:numId w:val="5"/>
        </w:numPr>
      </w:pPr>
      <w:r>
        <w:t>Klienten-Gespräche/Beratungen</w:t>
      </w:r>
    </w:p>
    <w:p w14:paraId="4FC504E0" w14:textId="5458DA58" w:rsidR="006C3713" w:rsidRDefault="006C3713" w:rsidP="0017156A">
      <w:pPr>
        <w:pStyle w:val="Listenabsatz"/>
        <w:numPr>
          <w:ilvl w:val="0"/>
          <w:numId w:val="5"/>
        </w:numPr>
      </w:pPr>
      <w:r>
        <w:t>Klientenbesuche</w:t>
      </w:r>
    </w:p>
    <w:p w14:paraId="398B3C1E" w14:textId="2754161B" w:rsidR="00EC4CCD" w:rsidRDefault="006C3713" w:rsidP="00D17510">
      <w:pPr>
        <w:pStyle w:val="Listenabsatz"/>
        <w:numPr>
          <w:ilvl w:val="0"/>
          <w:numId w:val="5"/>
        </w:numPr>
      </w:pPr>
      <w:r>
        <w:t>Fallbesprechung mit Arbeitskollegen/Ärzte/Psychologen</w:t>
      </w:r>
    </w:p>
    <w:p w14:paraId="562D491E" w14:textId="6659E416" w:rsidR="000B0CC0" w:rsidRDefault="000B0CC0" w:rsidP="00D17510">
      <w:pPr>
        <w:pStyle w:val="Listenabsatz"/>
        <w:numPr>
          <w:ilvl w:val="0"/>
          <w:numId w:val="5"/>
        </w:numPr>
      </w:pPr>
      <w:r>
        <w:t>Aus Gespräche angefallene Pendenzen abarbeiten</w:t>
      </w:r>
    </w:p>
    <w:p w14:paraId="3C861703" w14:textId="361ABE4E" w:rsidR="0017156A" w:rsidRDefault="00E92C11" w:rsidP="0017156A">
      <w:pPr>
        <w:pStyle w:val="Listenabsatz"/>
        <w:numPr>
          <w:ilvl w:val="0"/>
          <w:numId w:val="5"/>
        </w:numPr>
      </w:pPr>
      <w:r>
        <w:t>Nachbearbeitung Klienten-Dossiers</w:t>
      </w:r>
    </w:p>
    <w:p w14:paraId="026CB42D" w14:textId="77777777" w:rsidR="0017156A" w:rsidRDefault="0017156A" w:rsidP="00721DD4"/>
    <w:p w14:paraId="03FA0202" w14:textId="20D6CFD7" w:rsidR="00403A3A" w:rsidRDefault="00765563" w:rsidP="00765563">
      <w:pPr>
        <w:pStyle w:val="berschrift2"/>
      </w:pPr>
      <w:r>
        <w:t>Wo kommt es bei Ihrem jetzigen Tagesablauf oft zu Probleme/Zeitverlust?</w:t>
      </w:r>
    </w:p>
    <w:p w14:paraId="412FA576" w14:textId="4416DDCE" w:rsidR="0065681F" w:rsidRDefault="00BE2D6B" w:rsidP="00765563">
      <w:pPr>
        <w:pStyle w:val="Listenabsatz"/>
        <w:numPr>
          <w:ilvl w:val="0"/>
          <w:numId w:val="6"/>
        </w:numPr>
      </w:pPr>
      <w:r>
        <w:t>Allgemein z</w:t>
      </w:r>
      <w:r w:rsidR="0065681F">
        <w:t>u wenig Zeit für den Klienten</w:t>
      </w:r>
    </w:p>
    <w:p w14:paraId="3C480F76" w14:textId="466341ED" w:rsidR="00BE2D6B" w:rsidRDefault="00842756" w:rsidP="00765563">
      <w:pPr>
        <w:pStyle w:val="Listenabsatz"/>
        <w:numPr>
          <w:ilvl w:val="0"/>
          <w:numId w:val="6"/>
        </w:numPr>
      </w:pPr>
      <w:r>
        <w:t>Nachbearbeitung der Fälle nimmt viel Zeit in Anspruch</w:t>
      </w:r>
    </w:p>
    <w:p w14:paraId="0381AD02" w14:textId="3F4AEC43" w:rsidR="00765563" w:rsidRDefault="00DA0BA2" w:rsidP="00765563">
      <w:pPr>
        <w:pStyle w:val="Listenabsatz"/>
        <w:numPr>
          <w:ilvl w:val="0"/>
          <w:numId w:val="6"/>
        </w:numPr>
      </w:pPr>
      <w:r>
        <w:t>Absprache mit Arbeitskollegen/Übergabe von Fällen dauert oft sehr lange</w:t>
      </w:r>
    </w:p>
    <w:p w14:paraId="2BD24D71" w14:textId="53C54C91" w:rsidR="00DA0BA2" w:rsidRDefault="00DA0BA2" w:rsidP="00765563">
      <w:pPr>
        <w:pStyle w:val="Listenabsatz"/>
        <w:numPr>
          <w:ilvl w:val="0"/>
          <w:numId w:val="6"/>
        </w:numPr>
      </w:pPr>
      <w:r>
        <w:t>Schwierig, Pendenzen richtig zu priorisieren</w:t>
      </w:r>
    </w:p>
    <w:p w14:paraId="740DE2DE" w14:textId="6E740F44" w:rsidR="00DA0BA2" w:rsidRDefault="008F2E8B" w:rsidP="00765563">
      <w:pPr>
        <w:pStyle w:val="Listenabsatz"/>
        <w:numPr>
          <w:ilvl w:val="0"/>
          <w:numId w:val="6"/>
        </w:numPr>
      </w:pPr>
      <w:r>
        <w:t>Grosser</w:t>
      </w:r>
      <w:r w:rsidR="005B2A25">
        <w:t xml:space="preserve"> Aufwand, sich in Fall</w:t>
      </w:r>
      <w:r w:rsidR="004A7E22">
        <w:t xml:space="preserve"> einzulesen</w:t>
      </w:r>
    </w:p>
    <w:p w14:paraId="11E74CDB" w14:textId="56A2D016" w:rsidR="00657AF0" w:rsidRDefault="008A7FFA" w:rsidP="00842756">
      <w:pPr>
        <w:pStyle w:val="Listenabsatz"/>
        <w:numPr>
          <w:ilvl w:val="0"/>
          <w:numId w:val="6"/>
        </w:numPr>
      </w:pPr>
      <w:r>
        <w:t>Wütende/aggressive Klienten z.B. bei Ablehnung finanzieller Unterstützung</w:t>
      </w:r>
    </w:p>
    <w:p w14:paraId="292BBA94" w14:textId="77777777" w:rsidR="00403A3A" w:rsidRDefault="00403A3A" w:rsidP="00721DD4"/>
    <w:p w14:paraId="10618923" w14:textId="2B0FC904" w:rsidR="00721DD4" w:rsidRDefault="00721DD4" w:rsidP="00721DD4">
      <w:pPr>
        <w:pStyle w:val="berschrift2"/>
      </w:pPr>
      <w:r>
        <w:t>Was müsste ändern, um den Tagesablauf effizienter zu gestalten?</w:t>
      </w:r>
    </w:p>
    <w:p w14:paraId="019ACF4F" w14:textId="3CB8F6B8" w:rsidR="00721DD4" w:rsidRDefault="00C01EA0" w:rsidP="0078036F">
      <w:pPr>
        <w:pStyle w:val="Listenabsatz"/>
        <w:numPr>
          <w:ilvl w:val="0"/>
          <w:numId w:val="7"/>
        </w:numPr>
      </w:pPr>
      <w:r>
        <w:t>Hilfestellung beim Priorisieren der Pendenzen</w:t>
      </w:r>
    </w:p>
    <w:p w14:paraId="742BB3FC" w14:textId="473973C4" w:rsidR="009566B8" w:rsidRDefault="009566B8" w:rsidP="0078036F">
      <w:pPr>
        <w:pStyle w:val="Listenabsatz"/>
        <w:numPr>
          <w:ilvl w:val="0"/>
          <w:numId w:val="7"/>
        </w:numPr>
      </w:pPr>
      <w:r>
        <w:t xml:space="preserve">Unterstützung beim </w:t>
      </w:r>
      <w:r w:rsidR="00044200">
        <w:t>Erstellen eines Tages-/Wochen</w:t>
      </w:r>
      <w:bookmarkStart w:id="0" w:name="_GoBack"/>
      <w:bookmarkEnd w:id="0"/>
      <w:r w:rsidR="00044200">
        <w:t>ablaufplan</w:t>
      </w:r>
      <w:r>
        <w:t>s</w:t>
      </w:r>
    </w:p>
    <w:p w14:paraId="5433C9E2" w14:textId="39F341F1" w:rsidR="0017156A" w:rsidRDefault="008922A2" w:rsidP="00721DD4">
      <w:pPr>
        <w:pStyle w:val="Listenabsatz"/>
        <w:numPr>
          <w:ilvl w:val="0"/>
          <w:numId w:val="4"/>
        </w:numPr>
      </w:pPr>
      <w:r>
        <w:t>Klienten-Dossier bereits während Gespräch nachführen,</w:t>
      </w:r>
      <w:r w:rsidR="00A9119F">
        <w:t xml:space="preserve"> somit</w:t>
      </w:r>
      <w:r>
        <w:t xml:space="preserve"> Nachbearbeitungszeit verkürzen</w:t>
      </w:r>
    </w:p>
    <w:p w14:paraId="0872CF48" w14:textId="4D63176F" w:rsidR="00585109" w:rsidRDefault="00570DC2" w:rsidP="000A1BDD">
      <w:pPr>
        <w:pStyle w:val="Listenabsatz"/>
        <w:numPr>
          <w:ilvl w:val="0"/>
          <w:numId w:val="4"/>
        </w:numPr>
      </w:pPr>
      <w:r>
        <w:t>Sämtliche Informationen zum Klienten digital verfügbar machen</w:t>
      </w:r>
    </w:p>
    <w:p w14:paraId="55C0DA3E" w14:textId="62816D37" w:rsidR="00712FF7" w:rsidRDefault="00712FF7" w:rsidP="000A1BDD">
      <w:pPr>
        <w:pStyle w:val="Listenabsatz"/>
        <w:numPr>
          <w:ilvl w:val="0"/>
          <w:numId w:val="4"/>
        </w:numPr>
      </w:pPr>
      <w:r>
        <w:t>Terminfindung mit Arbeitskollegen für Fallbesprechung vereinfachen (z.B. mit technischen Hilfsmitteln)</w:t>
      </w:r>
    </w:p>
    <w:p w14:paraId="1EDDB5A2" w14:textId="3A8DC897" w:rsidR="0078036F" w:rsidRPr="000A1BDD" w:rsidRDefault="0078036F" w:rsidP="000A1BDD">
      <w:pPr>
        <w:pStyle w:val="Listenabsatz"/>
        <w:numPr>
          <w:ilvl w:val="0"/>
          <w:numId w:val="4"/>
        </w:numPr>
      </w:pPr>
      <w:r>
        <w:t>Schnelleres Finden der relevanten Richtlinien/Weisungen zu einem bestimmten Fall</w:t>
      </w:r>
    </w:p>
    <w:sectPr w:rsidR="0078036F" w:rsidRPr="000A1BDD" w:rsidSect="00585109">
      <w:headerReference w:type="default" r:id="rId9"/>
      <w:footerReference w:type="default" r:id="rId10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9EA49" w14:textId="77777777" w:rsidR="008F2E8B" w:rsidRDefault="008F2E8B" w:rsidP="00D30770">
      <w:r>
        <w:separator/>
      </w:r>
    </w:p>
  </w:endnote>
  <w:endnote w:type="continuationSeparator" w:id="0">
    <w:p w14:paraId="3CBBF95E" w14:textId="77777777" w:rsidR="008F2E8B" w:rsidRDefault="008F2E8B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7D44D" w14:textId="77777777" w:rsidR="008F2E8B" w:rsidRPr="00C40567" w:rsidRDefault="008F2E8B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>
      <w:rPr>
        <w:noProof/>
        <w:sz w:val="16"/>
        <w:lang w:val="en-GB"/>
      </w:rPr>
      <w:t>00/00/0000 00:00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044200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044200" w:rsidRPr="00044200">
        <w:rPr>
          <w:noProof/>
          <w:sz w:val="16"/>
          <w:lang w:val="en-GB"/>
        </w:rPr>
        <w:t>1</w:t>
      </w:r>
    </w:fldSimple>
  </w:p>
  <w:p w14:paraId="36B85455" w14:textId="77777777" w:rsidR="008F2E8B" w:rsidRPr="00C40567" w:rsidRDefault="008F2E8B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6B906" w14:textId="77777777" w:rsidR="008F2E8B" w:rsidRDefault="008F2E8B" w:rsidP="00D30770">
      <w:r>
        <w:separator/>
      </w:r>
    </w:p>
  </w:footnote>
  <w:footnote w:type="continuationSeparator" w:id="0">
    <w:p w14:paraId="10A929D4" w14:textId="77777777" w:rsidR="008F2E8B" w:rsidRDefault="008F2E8B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F13AA" w14:textId="77777777" w:rsidR="008F2E8B" w:rsidRPr="004D2287" w:rsidRDefault="008F2E8B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/>
      </w:rPr>
      <w:drawing>
        <wp:inline distT="0" distB="0" distL="0" distR="0" wp14:anchorId="6FD04DF1" wp14:editId="254B0393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>[Software Engineering and Design]</w:t>
    </w:r>
  </w:p>
  <w:p w14:paraId="16623907" w14:textId="77777777" w:rsidR="008F2E8B" w:rsidRDefault="008F2E8B" w:rsidP="00C4056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615D"/>
    <w:multiLevelType w:val="hybridMultilevel"/>
    <w:tmpl w:val="E9285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B0593"/>
    <w:multiLevelType w:val="hybridMultilevel"/>
    <w:tmpl w:val="ED6CC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F58E2"/>
    <w:multiLevelType w:val="hybridMultilevel"/>
    <w:tmpl w:val="18608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873AC"/>
    <w:multiLevelType w:val="hybridMultilevel"/>
    <w:tmpl w:val="B98E0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F7649"/>
    <w:multiLevelType w:val="hybridMultilevel"/>
    <w:tmpl w:val="5B50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96"/>
    <w:rsid w:val="000210FF"/>
    <w:rsid w:val="00041596"/>
    <w:rsid w:val="00044200"/>
    <w:rsid w:val="000A0042"/>
    <w:rsid w:val="000A1BDD"/>
    <w:rsid w:val="000A58AB"/>
    <w:rsid w:val="000B0CC0"/>
    <w:rsid w:val="000E0848"/>
    <w:rsid w:val="001174E2"/>
    <w:rsid w:val="0016482A"/>
    <w:rsid w:val="0017156A"/>
    <w:rsid w:val="001A61C7"/>
    <w:rsid w:val="001B7B6D"/>
    <w:rsid w:val="001D266E"/>
    <w:rsid w:val="00204A3F"/>
    <w:rsid w:val="0021248F"/>
    <w:rsid w:val="002153C6"/>
    <w:rsid w:val="0022626D"/>
    <w:rsid w:val="00273266"/>
    <w:rsid w:val="003D3DAF"/>
    <w:rsid w:val="003D7127"/>
    <w:rsid w:val="003F6E46"/>
    <w:rsid w:val="00403A3A"/>
    <w:rsid w:val="00434BFD"/>
    <w:rsid w:val="00456B68"/>
    <w:rsid w:val="004910A2"/>
    <w:rsid w:val="004A3DE1"/>
    <w:rsid w:val="004A7E22"/>
    <w:rsid w:val="004D148A"/>
    <w:rsid w:val="004F24B3"/>
    <w:rsid w:val="004F6537"/>
    <w:rsid w:val="00537354"/>
    <w:rsid w:val="005376FD"/>
    <w:rsid w:val="00551CA2"/>
    <w:rsid w:val="00570DC2"/>
    <w:rsid w:val="00585109"/>
    <w:rsid w:val="005957DE"/>
    <w:rsid w:val="005A15A1"/>
    <w:rsid w:val="005B02CF"/>
    <w:rsid w:val="005B2A25"/>
    <w:rsid w:val="005B4236"/>
    <w:rsid w:val="005E30BD"/>
    <w:rsid w:val="00614DB8"/>
    <w:rsid w:val="00617630"/>
    <w:rsid w:val="00630109"/>
    <w:rsid w:val="00636E74"/>
    <w:rsid w:val="0065681F"/>
    <w:rsid w:val="00657AF0"/>
    <w:rsid w:val="006C3713"/>
    <w:rsid w:val="006D4622"/>
    <w:rsid w:val="006D63D8"/>
    <w:rsid w:val="006F7CBD"/>
    <w:rsid w:val="00712FF7"/>
    <w:rsid w:val="00721DD4"/>
    <w:rsid w:val="007371ED"/>
    <w:rsid w:val="0076079B"/>
    <w:rsid w:val="00765563"/>
    <w:rsid w:val="0078036F"/>
    <w:rsid w:val="007B0218"/>
    <w:rsid w:val="00827854"/>
    <w:rsid w:val="00842756"/>
    <w:rsid w:val="008501A9"/>
    <w:rsid w:val="008553A6"/>
    <w:rsid w:val="00873E61"/>
    <w:rsid w:val="00883B85"/>
    <w:rsid w:val="008922A2"/>
    <w:rsid w:val="008A7FFA"/>
    <w:rsid w:val="008B4E10"/>
    <w:rsid w:val="008C0047"/>
    <w:rsid w:val="008F2E8B"/>
    <w:rsid w:val="00906D28"/>
    <w:rsid w:val="00926F11"/>
    <w:rsid w:val="009566B8"/>
    <w:rsid w:val="0095709F"/>
    <w:rsid w:val="0097262E"/>
    <w:rsid w:val="009732FB"/>
    <w:rsid w:val="00980030"/>
    <w:rsid w:val="009C7001"/>
    <w:rsid w:val="009F5BB2"/>
    <w:rsid w:val="00A4180E"/>
    <w:rsid w:val="00A848DD"/>
    <w:rsid w:val="00A9119F"/>
    <w:rsid w:val="00B46D3E"/>
    <w:rsid w:val="00B63F9F"/>
    <w:rsid w:val="00B75834"/>
    <w:rsid w:val="00BE2D6B"/>
    <w:rsid w:val="00BF6ABE"/>
    <w:rsid w:val="00C01EA0"/>
    <w:rsid w:val="00C24AA2"/>
    <w:rsid w:val="00C335A9"/>
    <w:rsid w:val="00C3776B"/>
    <w:rsid w:val="00C40567"/>
    <w:rsid w:val="00D164B0"/>
    <w:rsid w:val="00D17510"/>
    <w:rsid w:val="00D30770"/>
    <w:rsid w:val="00D43715"/>
    <w:rsid w:val="00D629A5"/>
    <w:rsid w:val="00DA0BA2"/>
    <w:rsid w:val="00DA4812"/>
    <w:rsid w:val="00DC1D8C"/>
    <w:rsid w:val="00DC3D72"/>
    <w:rsid w:val="00E4010F"/>
    <w:rsid w:val="00E50180"/>
    <w:rsid w:val="00E61755"/>
    <w:rsid w:val="00E92C11"/>
    <w:rsid w:val="00EB7BD4"/>
    <w:rsid w:val="00EC4CCD"/>
    <w:rsid w:val="00EC558F"/>
    <w:rsid w:val="00EE7F8C"/>
    <w:rsid w:val="00F018F6"/>
    <w:rsid w:val="00F220B9"/>
    <w:rsid w:val="00F35865"/>
    <w:rsid w:val="00F445A2"/>
    <w:rsid w:val="00F6487C"/>
    <w:rsid w:val="00F85105"/>
    <w:rsid w:val="00FA641A"/>
    <w:rsid w:val="00FD5B27"/>
    <w:rsid w:val="00FE11F3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2DE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Fanky:_private:BFH:modules:SoftwareEngineeringDesign:git:ch.bfh.bti7081.s2013.black:ch.bfh.bti7081.s2013.black:doc: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19268E-61D3-0C45-A00A-52445F13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255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Fanky</dc:creator>
  <cp:lastModifiedBy>Fanky</cp:lastModifiedBy>
  <cp:revision>51</cp:revision>
  <dcterms:created xsi:type="dcterms:W3CDTF">2013-03-17T21:42:00Z</dcterms:created>
  <dcterms:modified xsi:type="dcterms:W3CDTF">2013-03-17T22:34:00Z</dcterms:modified>
</cp:coreProperties>
</file>